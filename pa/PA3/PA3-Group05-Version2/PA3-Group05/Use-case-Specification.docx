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77777777" w:rsidR="009C307A" w:rsidRDefault="00FB525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8607B">
        <w:t>Product Scanner</w:t>
      </w:r>
      <w:r>
        <w:fldChar w:fldCharType="end"/>
      </w:r>
    </w:p>
    <w:p w14:paraId="10DB093B" w14:textId="36914661" w:rsidR="009C307A" w:rsidRDefault="00EF6CE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8607B">
        <w:t>Use-Case Specification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4EBF2B06" w:rsidR="009C307A" w:rsidRDefault="0094192D">
      <w:pPr>
        <w:pStyle w:val="Title"/>
        <w:jc w:val="right"/>
        <w:rPr>
          <w:sz w:val="28"/>
        </w:rPr>
      </w:pPr>
      <w:r>
        <w:rPr>
          <w:sz w:val="28"/>
        </w:rPr>
        <w:t>Version &lt;1.2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05A30F37" w:rsidR="009C307A" w:rsidRDefault="0059234B">
            <w:pPr>
              <w:pStyle w:val="Tabletext"/>
            </w:pPr>
            <w:r>
              <w:t>03/11/2017</w:t>
            </w:r>
          </w:p>
        </w:tc>
        <w:tc>
          <w:tcPr>
            <w:tcW w:w="1152" w:type="dxa"/>
          </w:tcPr>
          <w:p w14:paraId="1A6E6517" w14:textId="23E3A431" w:rsidR="009C307A" w:rsidRDefault="0059234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222557B3" w:rsidR="009C307A" w:rsidRDefault="0059234B">
            <w:pPr>
              <w:pStyle w:val="Tabletext"/>
            </w:pPr>
            <w:r>
              <w:t>Initial use-case</w:t>
            </w:r>
          </w:p>
        </w:tc>
        <w:tc>
          <w:tcPr>
            <w:tcW w:w="2304" w:type="dxa"/>
          </w:tcPr>
          <w:p w14:paraId="763E8793" w14:textId="342402AF" w:rsidR="009C307A" w:rsidRDefault="0059234B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Ân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Khương</w:t>
            </w:r>
            <w:proofErr w:type="spellEnd"/>
          </w:p>
        </w:tc>
      </w:tr>
      <w:tr w:rsidR="009C307A" w14:paraId="301536A5" w14:textId="77777777">
        <w:tc>
          <w:tcPr>
            <w:tcW w:w="2304" w:type="dxa"/>
          </w:tcPr>
          <w:p w14:paraId="65038689" w14:textId="6487D282" w:rsidR="009C307A" w:rsidRDefault="0059234B">
            <w:pPr>
              <w:pStyle w:val="Tabletext"/>
            </w:pPr>
            <w:r>
              <w:t>05/11/2017</w:t>
            </w:r>
          </w:p>
        </w:tc>
        <w:tc>
          <w:tcPr>
            <w:tcW w:w="1152" w:type="dxa"/>
          </w:tcPr>
          <w:p w14:paraId="534D1A53" w14:textId="49A3A463" w:rsidR="009C307A" w:rsidRDefault="0059234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FF7B2D9" w14:textId="25E637AB" w:rsidR="009C307A" w:rsidRDefault="0059234B">
            <w:pPr>
              <w:pStyle w:val="Tabletext"/>
            </w:pPr>
            <w:r>
              <w:t>Edit use-case</w:t>
            </w:r>
          </w:p>
        </w:tc>
        <w:tc>
          <w:tcPr>
            <w:tcW w:w="2304" w:type="dxa"/>
          </w:tcPr>
          <w:p w14:paraId="6C9520B8" w14:textId="0BF25C76" w:rsidR="009C307A" w:rsidRDefault="0059234B">
            <w:pPr>
              <w:pStyle w:val="Tabletext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Vĩnh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</w:tr>
      <w:tr w:rsidR="009C307A" w14:paraId="4A6E69FE" w14:textId="77777777">
        <w:tc>
          <w:tcPr>
            <w:tcW w:w="2304" w:type="dxa"/>
          </w:tcPr>
          <w:p w14:paraId="38DE1EE6" w14:textId="129EC661" w:rsidR="009C307A" w:rsidRDefault="003C7CBF">
            <w:pPr>
              <w:pStyle w:val="Tabletext"/>
            </w:pPr>
            <w:r>
              <w:t>16/11/2017</w:t>
            </w:r>
          </w:p>
        </w:tc>
        <w:tc>
          <w:tcPr>
            <w:tcW w:w="1152" w:type="dxa"/>
          </w:tcPr>
          <w:p w14:paraId="3C5437EB" w14:textId="702D3101" w:rsidR="009C307A" w:rsidRDefault="003C7CBF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5F20E76" w14:textId="10BDF54B" w:rsidR="009C307A" w:rsidRDefault="003C7CBF">
            <w:pPr>
              <w:pStyle w:val="Tabletext"/>
            </w:pPr>
            <w:r>
              <w:t>Edit use-case</w:t>
            </w:r>
          </w:p>
        </w:tc>
        <w:tc>
          <w:tcPr>
            <w:tcW w:w="2304" w:type="dxa"/>
          </w:tcPr>
          <w:p w14:paraId="32218169" w14:textId="6277F085" w:rsidR="009C307A" w:rsidRDefault="003C7CBF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Ân</w:t>
            </w:r>
            <w:proofErr w:type="spellEnd"/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sdt>
      <w:sdtPr>
        <w:rPr>
          <w:color w:val="000000"/>
        </w:rPr>
        <w:id w:val="6846541"/>
        <w:docPartObj>
          <w:docPartGallery w:val="Table of Contents"/>
          <w:docPartUnique/>
        </w:docPartObj>
      </w:sdtPr>
      <w:sdtEndPr/>
      <w:sdtContent>
        <w:p w14:paraId="4EB83E4B" w14:textId="77777777" w:rsidR="0000088B" w:rsidRDefault="005923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8640529" w:history="1">
            <w:r w:rsidR="0000088B" w:rsidRPr="00901707">
              <w:rPr>
                <w:rStyle w:val="Hyperlink"/>
                <w:noProof/>
              </w:rPr>
              <w:t>1.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 Model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_Toc498640529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4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0D3A9765" w14:textId="77777777" w:rsidR="0000088B" w:rsidRDefault="00EF6CE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30" w:history="1">
            <w:r w:rsidR="0000088B" w:rsidRPr="00901707">
              <w:rPr>
                <w:rStyle w:val="Hyperlink"/>
                <w:noProof/>
              </w:rPr>
              <w:t>2.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 Specifications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_Toc498640530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4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6355B174" w14:textId="1EBDA2FE" w:rsidR="0000088B" w:rsidRDefault="00EF6CE4" w:rsidP="006F378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31" w:history="1">
            <w:r w:rsidR="0000088B" w:rsidRPr="00901707">
              <w:rPr>
                <w:rStyle w:val="Hyperlink"/>
                <w:noProof/>
              </w:rPr>
              <w:t>2.1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Show list of price from different sources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_Toc498640531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4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4862779D" w14:textId="0644C090" w:rsidR="0000088B" w:rsidRDefault="00EF6CE4" w:rsidP="006F378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33" w:history="1">
            <w:r w:rsidR="0000088B" w:rsidRPr="00901707">
              <w:rPr>
                <w:rStyle w:val="Hyperlink"/>
                <w:noProof/>
              </w:rPr>
              <w:t>2.2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Get place with the lowest price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_Toc498640533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4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307333A8" w14:textId="1F1C36C0" w:rsidR="0000088B" w:rsidRDefault="00EF6CE4" w:rsidP="006F378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35" w:history="1">
            <w:r w:rsidR="0000088B" w:rsidRPr="00901707">
              <w:rPr>
                <w:rStyle w:val="Hyperlink"/>
                <w:rFonts w:cs="Arial"/>
                <w:noProof/>
              </w:rPr>
              <w:t>2.3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rFonts w:cs="Arial"/>
                <w:noProof/>
              </w:rPr>
              <w:t>Use-case: View related products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_Toc498640535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5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4E91840E" w14:textId="77777777" w:rsidR="0000088B" w:rsidRDefault="00EF6C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37" w:history="1">
            <w:r w:rsidR="0000088B" w:rsidRPr="00901707">
              <w:rPr>
                <w:rStyle w:val="Hyperlink"/>
                <w:noProof/>
              </w:rPr>
              <w:t>2.4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Add product to cart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_Toc498640537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5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42336449" w14:textId="77777777" w:rsidR="0000088B" w:rsidRDefault="00EF6C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39" w:history="1">
            <w:r w:rsidR="0000088B" w:rsidRPr="00901707">
              <w:rPr>
                <w:rStyle w:val="Hyperlink"/>
                <w:noProof/>
              </w:rPr>
              <w:t>2.5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Calculate total price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_Toc498640539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6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044FA56C" w14:textId="77777777" w:rsidR="0000088B" w:rsidRDefault="00EF6C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41" w:history="1">
            <w:r w:rsidR="0000088B" w:rsidRPr="00901707">
              <w:rPr>
                <w:rStyle w:val="Hyperlink"/>
                <w:noProof/>
              </w:rPr>
              <w:t>2.6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Add new product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_Toc498640541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6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7E89D3B5" w14:textId="77777777" w:rsidR="0000088B" w:rsidRDefault="00EF6C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42" w:history="1">
            <w:r w:rsidR="0000088B" w:rsidRPr="00901707">
              <w:rPr>
                <w:rStyle w:val="Hyperlink"/>
                <w:noProof/>
              </w:rPr>
              <w:t>2.7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Review product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_Toc498640542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6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088BBECB" w14:textId="77777777" w:rsidR="0000088B" w:rsidRDefault="00EF6C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43" w:history="1">
            <w:r w:rsidR="0000088B" w:rsidRPr="00901707">
              <w:rPr>
                <w:rStyle w:val="Hyperlink"/>
                <w:noProof/>
              </w:rPr>
              <w:t>2.8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Add new price to price list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_Toc498640543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6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742324EB" w14:textId="77777777" w:rsidR="0000088B" w:rsidRDefault="00EF6C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44" w:history="1">
            <w:r w:rsidR="0000088B" w:rsidRPr="00901707">
              <w:rPr>
                <w:rStyle w:val="Hyperlink"/>
                <w:noProof/>
              </w:rPr>
              <w:t>2.9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Manage accounts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_Toc498640544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7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21553438" w14:textId="77777777" w:rsidR="0000088B" w:rsidRDefault="00EF6CE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46" w:history="1">
            <w:r w:rsidR="0000088B" w:rsidRPr="00901707">
              <w:rPr>
                <w:rStyle w:val="Hyperlink"/>
                <w:noProof/>
              </w:rPr>
              <w:t>2.10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Review and approve for new contribute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_Toc498640546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7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72A92E8A" w14:textId="77777777" w:rsidR="0000088B" w:rsidRDefault="00EF6CE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48" w:history="1">
            <w:r w:rsidR="0000088B" w:rsidRPr="00901707">
              <w:rPr>
                <w:rStyle w:val="Hyperlink"/>
                <w:noProof/>
              </w:rPr>
              <w:t>2.11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Log in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_Toc498640548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7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337CA571" w14:textId="77777777" w:rsidR="0000088B" w:rsidRDefault="00EF6CE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50" w:history="1">
            <w:r w:rsidR="0000088B" w:rsidRPr="00901707">
              <w:rPr>
                <w:rStyle w:val="Hyperlink"/>
                <w:noProof/>
              </w:rPr>
              <w:t>2.12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Create new account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_Toc498640550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8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6D3CDE8F" w14:textId="77777777" w:rsidR="0000088B" w:rsidRDefault="00EF6CE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0552" w:history="1">
            <w:r w:rsidR="0000088B" w:rsidRPr="00901707">
              <w:rPr>
                <w:rStyle w:val="Hyperlink"/>
                <w:noProof/>
              </w:rPr>
              <w:t>2.13</w:t>
            </w:r>
            <w:r w:rsidR="000008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088B" w:rsidRPr="00901707">
              <w:rPr>
                <w:rStyle w:val="Hyperlink"/>
                <w:noProof/>
              </w:rPr>
              <w:t>Use-case: Reset password when forget</w:t>
            </w:r>
            <w:r w:rsidR="0000088B">
              <w:rPr>
                <w:noProof/>
                <w:webHidden/>
              </w:rPr>
              <w:tab/>
            </w:r>
            <w:r w:rsidR="0000088B">
              <w:rPr>
                <w:noProof/>
                <w:webHidden/>
              </w:rPr>
              <w:fldChar w:fldCharType="begin"/>
            </w:r>
            <w:r w:rsidR="0000088B">
              <w:rPr>
                <w:noProof/>
                <w:webHidden/>
              </w:rPr>
              <w:instrText xml:space="preserve"> PAGEREF _Toc498640552 \h </w:instrText>
            </w:r>
            <w:r w:rsidR="0000088B">
              <w:rPr>
                <w:noProof/>
                <w:webHidden/>
              </w:rPr>
            </w:r>
            <w:r w:rsidR="0000088B">
              <w:rPr>
                <w:noProof/>
                <w:webHidden/>
              </w:rPr>
              <w:fldChar w:fldCharType="separate"/>
            </w:r>
            <w:r w:rsidR="0000088B">
              <w:rPr>
                <w:noProof/>
                <w:webHidden/>
              </w:rPr>
              <w:t>8</w:t>
            </w:r>
            <w:r w:rsidR="0000088B">
              <w:rPr>
                <w:noProof/>
                <w:webHidden/>
              </w:rPr>
              <w:fldChar w:fldCharType="end"/>
            </w:r>
          </w:hyperlink>
        </w:p>
        <w:p w14:paraId="6CF6FC32" w14:textId="77777777" w:rsidR="0059234B" w:rsidRDefault="0059234B" w:rsidP="0059234B">
          <w:pPr>
            <w:pStyle w:val="Normal1"/>
            <w:tabs>
              <w:tab w:val="left" w:pos="1000"/>
            </w:tabs>
            <w:ind w:left="432" w:right="7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5A35FFF3" w14:textId="77777777" w:rsidR="0059234B" w:rsidRDefault="0059234B" w:rsidP="0059234B">
      <w:pPr>
        <w:pStyle w:val="Normal1"/>
      </w:pPr>
      <w:r>
        <w:br w:type="page"/>
      </w:r>
    </w:p>
    <w:p w14:paraId="46F1774A" w14:textId="77777777" w:rsidR="0059234B" w:rsidRPr="0059234B" w:rsidRDefault="0059234B" w:rsidP="0059234B"/>
    <w:p w14:paraId="3678CC76" w14:textId="77777777" w:rsidR="004E3DCC" w:rsidRDefault="004E3DCC" w:rsidP="00876F9C">
      <w:pPr>
        <w:pStyle w:val="Heading1"/>
      </w:pPr>
      <w:bookmarkStart w:id="0" w:name="_Toc497484502"/>
      <w:bookmarkStart w:id="1" w:name="_Toc498640529"/>
      <w:r>
        <w:t>Use-case Model</w:t>
      </w:r>
      <w:bookmarkEnd w:id="0"/>
      <w:bookmarkEnd w:id="1"/>
    </w:p>
    <w:p w14:paraId="25B55BFD" w14:textId="16297337" w:rsidR="004E3DCC" w:rsidRDefault="006F3780" w:rsidP="004078A2">
      <w:pPr>
        <w:jc w:val="center"/>
      </w:pPr>
      <w:r>
        <w:rPr>
          <w:noProof/>
        </w:rPr>
        <w:drawing>
          <wp:inline distT="0" distB="0" distL="0" distR="0" wp14:anchorId="4F35D3BB" wp14:editId="28A62927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3" w:name="_Toc497484503"/>
      <w:bookmarkStart w:id="4" w:name="_Toc498640530"/>
      <w:r>
        <w:t xml:space="preserve">Use-case </w:t>
      </w:r>
      <w:r w:rsidR="00016409">
        <w:t>Specifications</w:t>
      </w:r>
      <w:bookmarkEnd w:id="3"/>
      <w:bookmarkEnd w:id="4"/>
    </w:p>
    <w:p w14:paraId="77DDD4B7" w14:textId="1AED5E33" w:rsidR="0059234B" w:rsidRDefault="0059234B" w:rsidP="0059234B">
      <w:pPr>
        <w:pStyle w:val="Heading2"/>
      </w:pPr>
      <w:bookmarkStart w:id="5" w:name="_Toc498640531"/>
      <w:r>
        <w:t>Use-case: Show list of price from different sources</w:t>
      </w:r>
      <w:bookmarkEnd w:id="5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0379F1AB" w14:textId="77777777" w:rsidTr="00FB5259">
        <w:tc>
          <w:tcPr>
            <w:tcW w:w="2088" w:type="dxa"/>
          </w:tcPr>
          <w:p w14:paraId="143657A9" w14:textId="77777777" w:rsidR="0059234B" w:rsidRDefault="0059234B" w:rsidP="00FB5259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03CDA685" w14:textId="77777777" w:rsidR="0059234B" w:rsidRDefault="0059234B" w:rsidP="0059234B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</w:rPr>
            </w:pPr>
            <w:bookmarkStart w:id="6" w:name="_285r0bnitgus" w:colFirst="0" w:colLast="0"/>
            <w:bookmarkStart w:id="7" w:name="_Toc498639570"/>
            <w:bookmarkStart w:id="8" w:name="_Toc498640532"/>
            <w:bookmarkEnd w:id="6"/>
            <w:r>
              <w:rPr>
                <w:b w:val="0"/>
                <w:sz w:val="20"/>
              </w:rPr>
              <w:t>Show list of price from different sources</w:t>
            </w:r>
            <w:bookmarkEnd w:id="7"/>
            <w:bookmarkEnd w:id="8"/>
          </w:p>
        </w:tc>
      </w:tr>
      <w:tr w:rsidR="0059234B" w14:paraId="25AA57C9" w14:textId="77777777" w:rsidTr="00FB5259">
        <w:tc>
          <w:tcPr>
            <w:tcW w:w="2088" w:type="dxa"/>
          </w:tcPr>
          <w:p w14:paraId="7838ED2F" w14:textId="77777777" w:rsidR="0059234B" w:rsidRDefault="0059234B" w:rsidP="00FB5259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3AF00987" w14:textId="77777777" w:rsidR="0059234B" w:rsidRDefault="0059234B" w:rsidP="00FB5259">
            <w:pPr>
              <w:pStyle w:val="Normal1"/>
            </w:pPr>
            <w:r>
              <w:t>This use case describes how the Purchaser can see different prices of a product from many sources</w:t>
            </w:r>
          </w:p>
        </w:tc>
      </w:tr>
      <w:tr w:rsidR="0059234B" w14:paraId="79A6C755" w14:textId="77777777" w:rsidTr="00FB5259">
        <w:tc>
          <w:tcPr>
            <w:tcW w:w="2088" w:type="dxa"/>
          </w:tcPr>
          <w:p w14:paraId="12F68866" w14:textId="77777777" w:rsidR="0059234B" w:rsidRDefault="0059234B" w:rsidP="00FB5259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16DB6462" w14:textId="77777777" w:rsidR="0059234B" w:rsidRDefault="0059234B" w:rsidP="00FB5259">
            <w:pPr>
              <w:pStyle w:val="Normal1"/>
            </w:pPr>
            <w:r>
              <w:t>Purchaser</w:t>
            </w:r>
          </w:p>
        </w:tc>
      </w:tr>
      <w:tr w:rsidR="0059234B" w14:paraId="6A76E215" w14:textId="77777777" w:rsidTr="00FB5259">
        <w:tc>
          <w:tcPr>
            <w:tcW w:w="2088" w:type="dxa"/>
          </w:tcPr>
          <w:p w14:paraId="0E3A0FE1" w14:textId="77777777" w:rsidR="0059234B" w:rsidRDefault="0059234B" w:rsidP="00FB5259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647FD1ED" w14:textId="77777777" w:rsidR="0059234B" w:rsidRDefault="0059234B" w:rsidP="00781764">
            <w:pPr>
              <w:pStyle w:val="Normal1"/>
              <w:widowControl/>
              <w:numPr>
                <w:ilvl w:val="0"/>
                <w:numId w:val="4"/>
              </w:numPr>
              <w:contextualSpacing/>
            </w:pPr>
            <w:r>
              <w:t>Open app and choose scan</w:t>
            </w:r>
          </w:p>
          <w:p w14:paraId="16A54ADD" w14:textId="77777777" w:rsidR="0059234B" w:rsidRDefault="0059234B" w:rsidP="00781764">
            <w:pPr>
              <w:pStyle w:val="Normal1"/>
              <w:widowControl/>
              <w:numPr>
                <w:ilvl w:val="0"/>
                <w:numId w:val="4"/>
              </w:numPr>
              <w:contextualSpacing/>
            </w:pPr>
            <w:r>
              <w:t>Scan barcode of product</w:t>
            </w:r>
          </w:p>
          <w:p w14:paraId="5E35CAFD" w14:textId="77777777" w:rsidR="0059234B" w:rsidRDefault="0059234B" w:rsidP="00781764">
            <w:pPr>
              <w:pStyle w:val="Normal1"/>
              <w:widowControl/>
              <w:numPr>
                <w:ilvl w:val="0"/>
                <w:numId w:val="4"/>
              </w:numPr>
              <w:contextualSpacing/>
            </w:pPr>
            <w:r>
              <w:t>System displays some information of product and then choose price</w:t>
            </w:r>
          </w:p>
          <w:p w14:paraId="50B9296C" w14:textId="77777777" w:rsidR="0059234B" w:rsidRDefault="0059234B" w:rsidP="00781764">
            <w:pPr>
              <w:pStyle w:val="Normal1"/>
              <w:widowControl/>
              <w:numPr>
                <w:ilvl w:val="0"/>
                <w:numId w:val="4"/>
              </w:numPr>
              <w:contextualSpacing/>
            </w:pPr>
            <w:r>
              <w:t>Showing the list of price (sorted from lowest to highest) and owning place</w:t>
            </w:r>
          </w:p>
        </w:tc>
      </w:tr>
      <w:tr w:rsidR="0059234B" w14:paraId="1692E975" w14:textId="77777777" w:rsidTr="00FB5259">
        <w:tc>
          <w:tcPr>
            <w:tcW w:w="2088" w:type="dxa"/>
          </w:tcPr>
          <w:p w14:paraId="6DCC3544" w14:textId="77777777" w:rsidR="0059234B" w:rsidRDefault="0059234B" w:rsidP="00FB5259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4E245249" w14:textId="77777777" w:rsidR="0059234B" w:rsidRDefault="0059234B" w:rsidP="00FB5259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1:  </w:t>
            </w:r>
            <w:proofErr w:type="spellStart"/>
            <w:r>
              <w:rPr>
                <w:b/>
              </w:rPr>
              <w:t>Can not</w:t>
            </w:r>
            <w:proofErr w:type="spellEnd"/>
            <w:r>
              <w:rPr>
                <w:b/>
              </w:rPr>
              <w:t xml:space="preserve"> find the product</w:t>
            </w:r>
          </w:p>
          <w:p w14:paraId="6275999A" w14:textId="77777777" w:rsidR="0059234B" w:rsidRDefault="0059234B" w:rsidP="00781764">
            <w:pPr>
              <w:pStyle w:val="Normal1"/>
              <w:widowControl/>
              <w:numPr>
                <w:ilvl w:val="0"/>
                <w:numId w:val="5"/>
              </w:numPr>
              <w:contextualSpacing/>
            </w:pPr>
            <w:r>
              <w:t>From step #3 of Basic Flow, if there is no product found, show the message</w:t>
            </w:r>
          </w:p>
          <w:p w14:paraId="5492960A" w14:textId="77777777" w:rsidR="0059234B" w:rsidRDefault="0059234B" w:rsidP="00781764">
            <w:pPr>
              <w:pStyle w:val="Normal1"/>
              <w:widowControl/>
              <w:numPr>
                <w:ilvl w:val="0"/>
                <w:numId w:val="5"/>
              </w:numPr>
              <w:contextualSpacing/>
            </w:pPr>
            <w:r>
              <w:t>Choose add new product, or scan another barcode and continue step #3</w:t>
            </w:r>
          </w:p>
        </w:tc>
      </w:tr>
      <w:tr w:rsidR="0059234B" w14:paraId="5BA829A0" w14:textId="77777777" w:rsidTr="00FB5259">
        <w:tc>
          <w:tcPr>
            <w:tcW w:w="2088" w:type="dxa"/>
          </w:tcPr>
          <w:p w14:paraId="1D12EF98" w14:textId="77777777" w:rsidR="0059234B" w:rsidRDefault="0059234B" w:rsidP="00FB5259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7A7E55A2" w14:textId="77777777" w:rsidR="0059234B" w:rsidRDefault="0059234B" w:rsidP="00FB5259">
            <w:pPr>
              <w:pStyle w:val="Normal1"/>
            </w:pPr>
            <w:r>
              <w:t>Actor goes to any place to scan a product’s barcode</w:t>
            </w:r>
          </w:p>
        </w:tc>
      </w:tr>
      <w:tr w:rsidR="0059234B" w14:paraId="708D8821" w14:textId="77777777" w:rsidTr="00FB5259">
        <w:tc>
          <w:tcPr>
            <w:tcW w:w="2088" w:type="dxa"/>
          </w:tcPr>
          <w:p w14:paraId="5D51D00A" w14:textId="77777777" w:rsidR="0059234B" w:rsidRDefault="0059234B" w:rsidP="00FB5259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26A70592" w14:textId="77777777" w:rsidR="0059234B" w:rsidRDefault="0059234B" w:rsidP="00FB5259">
            <w:pPr>
              <w:pStyle w:val="Normal1"/>
            </w:pPr>
            <w:r>
              <w:t>Purchasers know price from different places</w:t>
            </w:r>
          </w:p>
        </w:tc>
      </w:tr>
    </w:tbl>
    <w:p w14:paraId="00AC4EE1" w14:textId="77777777" w:rsidR="0059234B" w:rsidRDefault="0059234B" w:rsidP="0059234B">
      <w:pPr>
        <w:pStyle w:val="Normal1"/>
      </w:pPr>
    </w:p>
    <w:p w14:paraId="796BB2FD" w14:textId="7B9323FD" w:rsidR="00FB5259" w:rsidRDefault="00FB5259" w:rsidP="00FB5259">
      <w:pPr>
        <w:pStyle w:val="Heading2"/>
      </w:pPr>
      <w:bookmarkStart w:id="9" w:name="_Toc498640533"/>
      <w:r>
        <w:t>Use-case: Get place with the lowest price</w:t>
      </w:r>
      <w:bookmarkEnd w:id="9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FB5259" w14:paraId="7CA33E63" w14:textId="77777777" w:rsidTr="00FB5259">
        <w:tc>
          <w:tcPr>
            <w:tcW w:w="2088" w:type="dxa"/>
          </w:tcPr>
          <w:p w14:paraId="12DC10C6" w14:textId="77777777" w:rsidR="00FB5259" w:rsidRDefault="00FB5259" w:rsidP="00FB5259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1F7C3FAB" w14:textId="7A47D446" w:rsidR="00FB5259" w:rsidRPr="00FB5259" w:rsidRDefault="00FB5259" w:rsidP="00FB5259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bookmarkStart w:id="10" w:name="_Toc498640534"/>
            <w:r w:rsidRPr="00FB5259">
              <w:rPr>
                <w:rFonts w:ascii="Times New Roman" w:hAnsi="Times New Roman"/>
                <w:b w:val="0"/>
                <w:sz w:val="20"/>
              </w:rPr>
              <w:t>Get place with the lowest price</w:t>
            </w:r>
            <w:bookmarkEnd w:id="10"/>
          </w:p>
        </w:tc>
      </w:tr>
      <w:tr w:rsidR="00FB5259" w14:paraId="4B26296B" w14:textId="77777777" w:rsidTr="00FB5259">
        <w:tc>
          <w:tcPr>
            <w:tcW w:w="2088" w:type="dxa"/>
          </w:tcPr>
          <w:p w14:paraId="1D9D4FCE" w14:textId="77777777" w:rsidR="00FB5259" w:rsidRDefault="00FB5259" w:rsidP="00FB5259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370B64C8" w14:textId="3BF3008A" w:rsidR="00FB5259" w:rsidRDefault="00FB5259" w:rsidP="00FB5259">
            <w:pPr>
              <w:pStyle w:val="Normal1"/>
            </w:pPr>
            <w:r>
              <w:t>This use case describes how the Purchaser can see places having found product with lowest price</w:t>
            </w:r>
          </w:p>
        </w:tc>
      </w:tr>
      <w:tr w:rsidR="00FB5259" w14:paraId="4B4C6BFD" w14:textId="77777777" w:rsidTr="00FB5259">
        <w:tc>
          <w:tcPr>
            <w:tcW w:w="2088" w:type="dxa"/>
          </w:tcPr>
          <w:p w14:paraId="120FC2C5" w14:textId="77777777" w:rsidR="00FB5259" w:rsidRDefault="00FB5259" w:rsidP="00FB5259">
            <w:pPr>
              <w:pStyle w:val="Normal1"/>
            </w:pPr>
            <w:r>
              <w:lastRenderedPageBreak/>
              <w:t>Actors</w:t>
            </w:r>
          </w:p>
        </w:tc>
        <w:tc>
          <w:tcPr>
            <w:tcW w:w="7488" w:type="dxa"/>
          </w:tcPr>
          <w:p w14:paraId="01AFAB54" w14:textId="77777777" w:rsidR="00FB5259" w:rsidRDefault="00FB5259" w:rsidP="00FB5259">
            <w:pPr>
              <w:pStyle w:val="Normal1"/>
            </w:pPr>
            <w:r>
              <w:t>Purchaser</w:t>
            </w:r>
          </w:p>
        </w:tc>
      </w:tr>
      <w:tr w:rsidR="00FB5259" w14:paraId="3DB3B541" w14:textId="77777777" w:rsidTr="00FB5259">
        <w:tc>
          <w:tcPr>
            <w:tcW w:w="2088" w:type="dxa"/>
          </w:tcPr>
          <w:p w14:paraId="4DD7A4C6" w14:textId="77777777" w:rsidR="00FB5259" w:rsidRDefault="00FB5259" w:rsidP="00FB5259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64D924EE" w14:textId="77777777" w:rsidR="00FB5259" w:rsidRDefault="00FB5259" w:rsidP="00781764">
            <w:pPr>
              <w:pStyle w:val="Normal1"/>
              <w:widowControl/>
              <w:numPr>
                <w:ilvl w:val="0"/>
                <w:numId w:val="22"/>
              </w:numPr>
              <w:contextualSpacing/>
            </w:pPr>
            <w:r>
              <w:t>Open app and choose scan</w:t>
            </w:r>
          </w:p>
          <w:p w14:paraId="796AB8F7" w14:textId="77777777" w:rsidR="00FB5259" w:rsidRDefault="00FB5259" w:rsidP="00781764">
            <w:pPr>
              <w:pStyle w:val="Normal1"/>
              <w:widowControl/>
              <w:numPr>
                <w:ilvl w:val="0"/>
                <w:numId w:val="22"/>
              </w:numPr>
              <w:contextualSpacing/>
            </w:pPr>
            <w:r>
              <w:t>Scan barcode of product</w:t>
            </w:r>
          </w:p>
          <w:p w14:paraId="0E46DB43" w14:textId="77777777" w:rsidR="00FB5259" w:rsidRDefault="00FB5259" w:rsidP="00781764">
            <w:pPr>
              <w:pStyle w:val="Normal1"/>
              <w:widowControl/>
              <w:numPr>
                <w:ilvl w:val="0"/>
                <w:numId w:val="22"/>
              </w:numPr>
              <w:contextualSpacing/>
            </w:pPr>
            <w:r>
              <w:t>System displays some information of product and then choose price</w:t>
            </w:r>
          </w:p>
          <w:p w14:paraId="2B167430" w14:textId="77777777" w:rsidR="00FB5259" w:rsidRDefault="00FB5259" w:rsidP="00781764">
            <w:pPr>
              <w:pStyle w:val="Normal1"/>
              <w:widowControl/>
              <w:numPr>
                <w:ilvl w:val="0"/>
                <w:numId w:val="22"/>
              </w:numPr>
              <w:contextualSpacing/>
            </w:pPr>
            <w:r>
              <w:t>Showing the list of price (sorted from lowest to highest) and owning place</w:t>
            </w:r>
          </w:p>
          <w:p w14:paraId="4F5652CF" w14:textId="5225ECFA" w:rsidR="00FB5259" w:rsidRDefault="00FB5259" w:rsidP="00781764">
            <w:pPr>
              <w:pStyle w:val="Normal1"/>
              <w:widowControl/>
              <w:numPr>
                <w:ilvl w:val="0"/>
                <w:numId w:val="22"/>
              </w:numPr>
              <w:contextualSpacing/>
            </w:pPr>
            <w:r>
              <w:t>Places having found product with lowest price are highlighted</w:t>
            </w:r>
          </w:p>
        </w:tc>
      </w:tr>
      <w:tr w:rsidR="00FB5259" w14:paraId="74BE44E1" w14:textId="77777777" w:rsidTr="00FB5259">
        <w:tc>
          <w:tcPr>
            <w:tcW w:w="2088" w:type="dxa"/>
          </w:tcPr>
          <w:p w14:paraId="323D413A" w14:textId="77777777" w:rsidR="00FB5259" w:rsidRDefault="00FB5259" w:rsidP="00FB5259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17AD7716" w14:textId="477548E9" w:rsidR="00FB5259" w:rsidRDefault="0000088B" w:rsidP="0000088B">
            <w:pPr>
              <w:pStyle w:val="Normal1"/>
              <w:widowControl/>
              <w:contextualSpacing/>
            </w:pPr>
            <w:r>
              <w:t>No alternative flow</w:t>
            </w:r>
          </w:p>
        </w:tc>
      </w:tr>
      <w:tr w:rsidR="00FB5259" w14:paraId="56EC8BFF" w14:textId="77777777" w:rsidTr="00FB5259">
        <w:tc>
          <w:tcPr>
            <w:tcW w:w="2088" w:type="dxa"/>
          </w:tcPr>
          <w:p w14:paraId="42656D4A" w14:textId="77777777" w:rsidR="00FB5259" w:rsidRDefault="00FB5259" w:rsidP="00FB5259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481E8BF8" w14:textId="4764FB07" w:rsidR="00FB5259" w:rsidRDefault="0000088B" w:rsidP="00FB5259">
            <w:pPr>
              <w:pStyle w:val="Normal1"/>
            </w:pPr>
            <w:r>
              <w:t>Purchasers want to know where they can buy that product with lowest price</w:t>
            </w:r>
          </w:p>
        </w:tc>
      </w:tr>
      <w:tr w:rsidR="00FB5259" w14:paraId="7D256ACD" w14:textId="77777777" w:rsidTr="00FB5259">
        <w:tc>
          <w:tcPr>
            <w:tcW w:w="2088" w:type="dxa"/>
          </w:tcPr>
          <w:p w14:paraId="4BC3ACD9" w14:textId="77777777" w:rsidR="00FB5259" w:rsidRDefault="00FB5259" w:rsidP="00FB5259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2CCADA4C" w14:textId="411B7E44" w:rsidR="00FB5259" w:rsidRDefault="00FB5259" w:rsidP="00FB5259">
            <w:pPr>
              <w:pStyle w:val="Normal1"/>
            </w:pPr>
            <w:r>
              <w:t xml:space="preserve">Purchasers know </w:t>
            </w:r>
            <w:r w:rsidR="0000088B">
              <w:t>places having found product with lowest price</w:t>
            </w:r>
          </w:p>
        </w:tc>
      </w:tr>
    </w:tbl>
    <w:p w14:paraId="47AAAAEA" w14:textId="77777777" w:rsidR="00FB5259" w:rsidRPr="00B57264" w:rsidRDefault="00FB5259" w:rsidP="0059234B">
      <w:pPr>
        <w:pStyle w:val="Normal1"/>
      </w:pPr>
    </w:p>
    <w:p w14:paraId="6D5ACF00" w14:textId="07A79624" w:rsidR="0059234B" w:rsidRPr="00B57264" w:rsidRDefault="0059234B" w:rsidP="0059234B">
      <w:pPr>
        <w:pStyle w:val="Heading2"/>
        <w:numPr>
          <w:ilvl w:val="0"/>
          <w:numId w:val="0"/>
        </w:numPr>
        <w:ind w:left="720" w:hanging="720"/>
        <w:rPr>
          <w:rFonts w:cs="Arial"/>
          <w:b w:val="0"/>
        </w:rPr>
      </w:pPr>
      <w:bookmarkStart w:id="11" w:name="_v4g153yjedn4" w:colFirst="0" w:colLast="0"/>
      <w:bookmarkStart w:id="12" w:name="_Toc498640535"/>
      <w:bookmarkEnd w:id="11"/>
      <w:r>
        <w:rPr>
          <w:rFonts w:cs="Arial"/>
        </w:rPr>
        <w:t>2</w:t>
      </w:r>
      <w:r w:rsidR="00FB5259">
        <w:rPr>
          <w:rFonts w:cs="Arial"/>
        </w:rPr>
        <w:t>.3</w:t>
      </w:r>
      <w:r>
        <w:rPr>
          <w:rFonts w:cs="Arial"/>
        </w:rPr>
        <w:tab/>
      </w:r>
      <w:r w:rsidRPr="00B57264">
        <w:rPr>
          <w:rFonts w:cs="Arial"/>
        </w:rPr>
        <w:t>Use-case: View related products</w:t>
      </w:r>
      <w:bookmarkEnd w:id="12"/>
      <w:r w:rsidRPr="00B57264">
        <w:rPr>
          <w:rFonts w:cs="Arial"/>
        </w:rPr>
        <w:br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14CF4B12" w14:textId="77777777" w:rsidTr="00FB5259">
        <w:tc>
          <w:tcPr>
            <w:tcW w:w="2088" w:type="dxa"/>
          </w:tcPr>
          <w:p w14:paraId="4FC414DB" w14:textId="77777777" w:rsidR="0059234B" w:rsidRDefault="0059234B" w:rsidP="00FB5259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3061037B" w14:textId="77777777" w:rsidR="0059234B" w:rsidRDefault="0059234B" w:rsidP="00FB5259">
            <w:pPr>
              <w:pStyle w:val="Heading2"/>
              <w:rPr>
                <w:b w:val="0"/>
              </w:rPr>
            </w:pPr>
            <w:bookmarkStart w:id="13" w:name="_n61k02xw3agh" w:colFirst="0" w:colLast="0"/>
            <w:bookmarkStart w:id="14" w:name="_Toc498639572"/>
            <w:bookmarkStart w:id="15" w:name="_Toc498640536"/>
            <w:bookmarkEnd w:id="13"/>
            <w:r>
              <w:rPr>
                <w:b w:val="0"/>
              </w:rPr>
              <w:t>View related product</w:t>
            </w:r>
            <w:bookmarkEnd w:id="14"/>
            <w:bookmarkEnd w:id="15"/>
          </w:p>
        </w:tc>
      </w:tr>
      <w:tr w:rsidR="0059234B" w14:paraId="3FEB41DD" w14:textId="77777777" w:rsidTr="00FB5259">
        <w:tc>
          <w:tcPr>
            <w:tcW w:w="2088" w:type="dxa"/>
          </w:tcPr>
          <w:p w14:paraId="6F7FACA8" w14:textId="77777777" w:rsidR="0059234B" w:rsidRDefault="0059234B" w:rsidP="00FB5259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100F8EF0" w14:textId="77777777" w:rsidR="0059234B" w:rsidRDefault="0059234B" w:rsidP="00FB5259">
            <w:pPr>
              <w:pStyle w:val="Normal1"/>
            </w:pPr>
            <w:r>
              <w:t>This use case describes how the Purchaser can see products related to found product</w:t>
            </w:r>
          </w:p>
        </w:tc>
      </w:tr>
      <w:tr w:rsidR="0059234B" w14:paraId="592D522A" w14:textId="77777777" w:rsidTr="00FB5259">
        <w:tc>
          <w:tcPr>
            <w:tcW w:w="2088" w:type="dxa"/>
          </w:tcPr>
          <w:p w14:paraId="3F4A895C" w14:textId="77777777" w:rsidR="0059234B" w:rsidRDefault="0059234B" w:rsidP="00FB5259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2984729A" w14:textId="77777777" w:rsidR="0059234B" w:rsidRDefault="0059234B" w:rsidP="00FB5259">
            <w:pPr>
              <w:pStyle w:val="Normal1"/>
            </w:pPr>
            <w:r>
              <w:t>Purchaser</w:t>
            </w:r>
          </w:p>
        </w:tc>
      </w:tr>
      <w:tr w:rsidR="0059234B" w14:paraId="5F33092E" w14:textId="77777777" w:rsidTr="00FB5259">
        <w:tc>
          <w:tcPr>
            <w:tcW w:w="2088" w:type="dxa"/>
          </w:tcPr>
          <w:p w14:paraId="3AB5F564" w14:textId="77777777" w:rsidR="0059234B" w:rsidRDefault="0059234B" w:rsidP="00FB5259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7193D8E3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Open app and choose scan</w:t>
            </w:r>
          </w:p>
          <w:p w14:paraId="4FF47B51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Scan the products</w:t>
            </w:r>
          </w:p>
          <w:p w14:paraId="712BC031" w14:textId="1EE17772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System shows information of found product</w:t>
            </w:r>
          </w:p>
          <w:p w14:paraId="36791BFA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Choose Suggestion to see list of related products</w:t>
            </w:r>
          </w:p>
        </w:tc>
      </w:tr>
      <w:tr w:rsidR="0059234B" w14:paraId="3B508393" w14:textId="77777777" w:rsidTr="00FB5259">
        <w:tc>
          <w:tcPr>
            <w:tcW w:w="2088" w:type="dxa"/>
          </w:tcPr>
          <w:p w14:paraId="43F40EDD" w14:textId="77777777" w:rsidR="0059234B" w:rsidRDefault="0059234B" w:rsidP="00FB5259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04EB165F" w14:textId="77777777" w:rsidR="0059234B" w:rsidRDefault="0059234B" w:rsidP="00FB5259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1: </w:t>
            </w:r>
            <w:proofErr w:type="spellStart"/>
            <w:r>
              <w:rPr>
                <w:b/>
              </w:rPr>
              <w:t>Can not</w:t>
            </w:r>
            <w:proofErr w:type="spellEnd"/>
            <w:r>
              <w:rPr>
                <w:b/>
              </w:rPr>
              <w:t xml:space="preserve"> find that product</w:t>
            </w:r>
          </w:p>
          <w:p w14:paraId="49C5E512" w14:textId="77777777" w:rsidR="0059234B" w:rsidRDefault="0059234B" w:rsidP="00781764">
            <w:pPr>
              <w:pStyle w:val="Normal1"/>
              <w:widowControl/>
              <w:numPr>
                <w:ilvl w:val="0"/>
                <w:numId w:val="3"/>
              </w:numPr>
              <w:contextualSpacing/>
            </w:pPr>
            <w:r>
              <w:t>From step #3 of Basic Flow, show messages</w:t>
            </w:r>
          </w:p>
          <w:p w14:paraId="47F1C3F9" w14:textId="77777777" w:rsidR="0059234B" w:rsidRDefault="0059234B" w:rsidP="00781764">
            <w:pPr>
              <w:pStyle w:val="Normal1"/>
              <w:widowControl/>
              <w:numPr>
                <w:ilvl w:val="0"/>
                <w:numId w:val="3"/>
              </w:numPr>
              <w:contextualSpacing/>
            </w:pPr>
            <w:r>
              <w:t>Choose abort product or add new product</w:t>
            </w:r>
          </w:p>
          <w:p w14:paraId="20F7F888" w14:textId="77777777" w:rsidR="0059234B" w:rsidRDefault="0059234B" w:rsidP="00781764">
            <w:pPr>
              <w:pStyle w:val="Normal1"/>
              <w:widowControl/>
              <w:numPr>
                <w:ilvl w:val="0"/>
                <w:numId w:val="3"/>
              </w:numPr>
              <w:contextualSpacing/>
            </w:pPr>
            <w:r>
              <w:t>If choose add new product, continue step #2</w:t>
            </w:r>
          </w:p>
          <w:p w14:paraId="64064169" w14:textId="77777777" w:rsidR="0059234B" w:rsidRDefault="0059234B" w:rsidP="00FB5259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2:  Shopping cart has already contained that product </w:t>
            </w:r>
          </w:p>
          <w:p w14:paraId="5F084856" w14:textId="77777777" w:rsidR="0059234B" w:rsidRDefault="0059234B" w:rsidP="00781764">
            <w:pPr>
              <w:pStyle w:val="Normal1"/>
              <w:numPr>
                <w:ilvl w:val="0"/>
                <w:numId w:val="13"/>
              </w:numPr>
              <w:contextualSpacing/>
            </w:pPr>
            <w:r>
              <w:t>From step #4 of Basic Flow, adjust new quantity of product</w:t>
            </w:r>
          </w:p>
          <w:p w14:paraId="5BCBFA5C" w14:textId="77777777" w:rsidR="0059234B" w:rsidRDefault="0059234B" w:rsidP="00781764">
            <w:pPr>
              <w:pStyle w:val="Normal1"/>
              <w:numPr>
                <w:ilvl w:val="0"/>
                <w:numId w:val="13"/>
              </w:numPr>
              <w:contextualSpacing/>
            </w:pPr>
            <w:r>
              <w:t>Continue step #5 of Basic</w:t>
            </w:r>
          </w:p>
        </w:tc>
      </w:tr>
      <w:tr w:rsidR="0059234B" w14:paraId="1A84B4A4" w14:textId="77777777" w:rsidTr="00FB5259">
        <w:tc>
          <w:tcPr>
            <w:tcW w:w="2088" w:type="dxa"/>
          </w:tcPr>
          <w:p w14:paraId="1AD46450" w14:textId="77777777" w:rsidR="0059234B" w:rsidRDefault="0059234B" w:rsidP="00FB5259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61191698" w14:textId="77777777" w:rsidR="0059234B" w:rsidRDefault="0059234B" w:rsidP="00FB5259">
            <w:pPr>
              <w:pStyle w:val="Normal1"/>
            </w:pPr>
            <w:r>
              <w:t>User want to add scanned products to cart</w:t>
            </w:r>
          </w:p>
        </w:tc>
      </w:tr>
      <w:tr w:rsidR="0059234B" w14:paraId="7A3F495D" w14:textId="77777777" w:rsidTr="00FB5259">
        <w:tc>
          <w:tcPr>
            <w:tcW w:w="2088" w:type="dxa"/>
          </w:tcPr>
          <w:p w14:paraId="7012AEDF" w14:textId="77777777" w:rsidR="0059234B" w:rsidRDefault="0059234B" w:rsidP="00FB5259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17CBA32A" w14:textId="77777777" w:rsidR="0059234B" w:rsidRDefault="0059234B" w:rsidP="00FB5259">
            <w:pPr>
              <w:pStyle w:val="Normal1"/>
            </w:pPr>
            <w:r>
              <w:t>The list of scanned products</w:t>
            </w:r>
          </w:p>
        </w:tc>
      </w:tr>
    </w:tbl>
    <w:p w14:paraId="1B75E8D7" w14:textId="24A1D86C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16" w:name="_Toc498640537"/>
      <w:r>
        <w:t>Use-case: Add product to cart</w:t>
      </w:r>
      <w:bookmarkEnd w:id="16"/>
    </w:p>
    <w:p w14:paraId="15723D66" w14:textId="77777777" w:rsidR="0059234B" w:rsidRPr="00B57264" w:rsidRDefault="0059234B" w:rsidP="0059234B">
      <w:pPr>
        <w:pStyle w:val="Normal1"/>
      </w:pPr>
      <w:r>
        <w:tab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2990B013" w14:textId="77777777" w:rsidTr="00FB5259">
        <w:tc>
          <w:tcPr>
            <w:tcW w:w="2088" w:type="dxa"/>
          </w:tcPr>
          <w:p w14:paraId="5AAA3BDC" w14:textId="77777777" w:rsidR="0059234B" w:rsidRDefault="0059234B" w:rsidP="00FB5259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4FC73D8A" w14:textId="2918431F" w:rsidR="0059234B" w:rsidRDefault="0059234B" w:rsidP="0059234B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17" w:name="_10mx2utuaqv1" w:colFirst="0" w:colLast="0"/>
            <w:bookmarkStart w:id="18" w:name="_Toc498639574"/>
            <w:bookmarkStart w:id="19" w:name="_Toc498640538"/>
            <w:bookmarkEnd w:id="17"/>
            <w:r>
              <w:rPr>
                <w:b w:val="0"/>
              </w:rPr>
              <w:t>Add product to cart</w:t>
            </w:r>
            <w:bookmarkEnd w:id="18"/>
            <w:bookmarkEnd w:id="19"/>
          </w:p>
        </w:tc>
      </w:tr>
      <w:tr w:rsidR="0059234B" w14:paraId="11EA7609" w14:textId="77777777" w:rsidTr="00FB5259">
        <w:tc>
          <w:tcPr>
            <w:tcW w:w="2088" w:type="dxa"/>
          </w:tcPr>
          <w:p w14:paraId="2EBF93AF" w14:textId="77777777" w:rsidR="0059234B" w:rsidRDefault="0059234B" w:rsidP="00FB5259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06915EB2" w14:textId="77777777" w:rsidR="0059234B" w:rsidRDefault="0059234B" w:rsidP="00FB5259">
            <w:pPr>
              <w:pStyle w:val="Normal1"/>
            </w:pPr>
            <w:r>
              <w:t>This use case describes how the Purchaser can add product to cart</w:t>
            </w:r>
          </w:p>
        </w:tc>
      </w:tr>
      <w:tr w:rsidR="0059234B" w14:paraId="63229EB5" w14:textId="77777777" w:rsidTr="00FB5259">
        <w:tc>
          <w:tcPr>
            <w:tcW w:w="2088" w:type="dxa"/>
          </w:tcPr>
          <w:p w14:paraId="6ABEE08E" w14:textId="77777777" w:rsidR="0059234B" w:rsidRDefault="0059234B" w:rsidP="00FB5259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37B984A6" w14:textId="77777777" w:rsidR="0059234B" w:rsidRDefault="0059234B" w:rsidP="00FB5259">
            <w:pPr>
              <w:pStyle w:val="Normal1"/>
            </w:pPr>
            <w:r>
              <w:t>Purchaser</w:t>
            </w:r>
          </w:p>
        </w:tc>
      </w:tr>
      <w:tr w:rsidR="0059234B" w14:paraId="6678516F" w14:textId="77777777" w:rsidTr="00FB5259">
        <w:tc>
          <w:tcPr>
            <w:tcW w:w="2088" w:type="dxa"/>
          </w:tcPr>
          <w:p w14:paraId="422F6DC1" w14:textId="77777777" w:rsidR="0059234B" w:rsidRDefault="0059234B" w:rsidP="00FB5259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30926373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Open app and choose scan</w:t>
            </w:r>
          </w:p>
          <w:p w14:paraId="7AFE008D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Scan the products</w:t>
            </w:r>
          </w:p>
          <w:p w14:paraId="7D680FE3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.System shows information of found product</w:t>
            </w:r>
          </w:p>
          <w:p w14:paraId="1C36829C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Choose Add to cart</w:t>
            </w:r>
          </w:p>
          <w:p w14:paraId="723D59FC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Choose the quantity for that product</w:t>
            </w:r>
          </w:p>
          <w:p w14:paraId="36B2050B" w14:textId="77777777" w:rsidR="0059234B" w:rsidRDefault="0059234B" w:rsidP="00781764">
            <w:pPr>
              <w:pStyle w:val="Normal1"/>
              <w:widowControl/>
              <w:numPr>
                <w:ilvl w:val="0"/>
                <w:numId w:val="11"/>
              </w:numPr>
              <w:contextualSpacing/>
            </w:pPr>
            <w:r>
              <w:t>Choose Add to complete the adding job</w:t>
            </w:r>
          </w:p>
        </w:tc>
      </w:tr>
      <w:tr w:rsidR="0059234B" w14:paraId="0C05E175" w14:textId="77777777" w:rsidTr="00FB5259">
        <w:tc>
          <w:tcPr>
            <w:tcW w:w="2088" w:type="dxa"/>
          </w:tcPr>
          <w:p w14:paraId="30D8F261" w14:textId="77777777" w:rsidR="0059234B" w:rsidRDefault="0059234B" w:rsidP="00FB5259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0DD75207" w14:textId="77777777" w:rsidR="0059234B" w:rsidRDefault="0059234B" w:rsidP="00FB5259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1: </w:t>
            </w:r>
            <w:proofErr w:type="spellStart"/>
            <w:r>
              <w:rPr>
                <w:b/>
              </w:rPr>
              <w:t>Can not</w:t>
            </w:r>
            <w:proofErr w:type="spellEnd"/>
            <w:r>
              <w:rPr>
                <w:b/>
              </w:rPr>
              <w:t xml:space="preserve"> find that product</w:t>
            </w:r>
          </w:p>
          <w:p w14:paraId="18728168" w14:textId="77777777" w:rsidR="0059234B" w:rsidRDefault="0059234B" w:rsidP="00781764">
            <w:pPr>
              <w:pStyle w:val="Normal1"/>
              <w:widowControl/>
              <w:numPr>
                <w:ilvl w:val="0"/>
                <w:numId w:val="3"/>
              </w:numPr>
              <w:contextualSpacing/>
            </w:pPr>
            <w:r>
              <w:t>From step #3 of Basic Flow, show messages</w:t>
            </w:r>
          </w:p>
          <w:p w14:paraId="7BDB225B" w14:textId="77777777" w:rsidR="0059234B" w:rsidRDefault="0059234B" w:rsidP="00781764">
            <w:pPr>
              <w:pStyle w:val="Normal1"/>
              <w:widowControl/>
              <w:numPr>
                <w:ilvl w:val="0"/>
                <w:numId w:val="3"/>
              </w:numPr>
              <w:contextualSpacing/>
            </w:pPr>
            <w:r>
              <w:t>Choose abort product or add new product</w:t>
            </w:r>
          </w:p>
          <w:p w14:paraId="20C20A60" w14:textId="77777777" w:rsidR="0059234B" w:rsidRDefault="0059234B" w:rsidP="00781764">
            <w:pPr>
              <w:pStyle w:val="Normal1"/>
              <w:widowControl/>
              <w:numPr>
                <w:ilvl w:val="0"/>
                <w:numId w:val="3"/>
              </w:numPr>
              <w:contextualSpacing/>
            </w:pPr>
            <w:r>
              <w:t>If choose add new product, continue step #2</w:t>
            </w:r>
          </w:p>
          <w:p w14:paraId="4F14CE87" w14:textId="77777777" w:rsidR="0059234B" w:rsidRDefault="0059234B" w:rsidP="00FB5259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2:  Shopping cart has already contained that product </w:t>
            </w:r>
          </w:p>
          <w:p w14:paraId="6C440016" w14:textId="77777777" w:rsidR="0059234B" w:rsidRDefault="0059234B" w:rsidP="00781764">
            <w:pPr>
              <w:pStyle w:val="Normal1"/>
              <w:numPr>
                <w:ilvl w:val="0"/>
                <w:numId w:val="13"/>
              </w:numPr>
              <w:contextualSpacing/>
            </w:pPr>
            <w:r>
              <w:t>From step #4 of Basic Flow, adjust new quantity of product</w:t>
            </w:r>
          </w:p>
          <w:p w14:paraId="07C42D2E" w14:textId="77777777" w:rsidR="0059234B" w:rsidRDefault="0059234B" w:rsidP="00781764">
            <w:pPr>
              <w:pStyle w:val="Normal1"/>
              <w:numPr>
                <w:ilvl w:val="0"/>
                <w:numId w:val="13"/>
              </w:numPr>
              <w:contextualSpacing/>
            </w:pPr>
            <w:r>
              <w:t>Continue step #5 of Basic</w:t>
            </w:r>
          </w:p>
        </w:tc>
      </w:tr>
      <w:tr w:rsidR="0059234B" w14:paraId="0CAEA6F6" w14:textId="77777777" w:rsidTr="00FB5259">
        <w:tc>
          <w:tcPr>
            <w:tcW w:w="2088" w:type="dxa"/>
          </w:tcPr>
          <w:p w14:paraId="58A6EB44" w14:textId="77777777" w:rsidR="0059234B" w:rsidRDefault="0059234B" w:rsidP="00FB5259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169C7E86" w14:textId="77777777" w:rsidR="0059234B" w:rsidRDefault="0059234B" w:rsidP="00FB5259">
            <w:pPr>
              <w:pStyle w:val="Normal1"/>
            </w:pPr>
            <w:r>
              <w:t>User want to add scanned products to cart</w:t>
            </w:r>
          </w:p>
        </w:tc>
      </w:tr>
      <w:tr w:rsidR="0059234B" w14:paraId="4348F57F" w14:textId="77777777" w:rsidTr="00FB5259">
        <w:tc>
          <w:tcPr>
            <w:tcW w:w="2088" w:type="dxa"/>
          </w:tcPr>
          <w:p w14:paraId="2347DB66" w14:textId="77777777" w:rsidR="0059234B" w:rsidRDefault="0059234B" w:rsidP="00FB5259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16B89C18" w14:textId="77777777" w:rsidR="0059234B" w:rsidRDefault="0059234B" w:rsidP="00FB5259">
            <w:pPr>
              <w:pStyle w:val="Normal1"/>
            </w:pPr>
            <w:r>
              <w:t>The list of scanned products</w:t>
            </w:r>
          </w:p>
        </w:tc>
      </w:tr>
    </w:tbl>
    <w:p w14:paraId="60FEEC7D" w14:textId="77777777" w:rsidR="0059234B" w:rsidRDefault="0059234B" w:rsidP="0059234B">
      <w:pPr>
        <w:pStyle w:val="Heading2"/>
        <w:numPr>
          <w:ilvl w:val="0"/>
          <w:numId w:val="0"/>
        </w:numPr>
      </w:pPr>
      <w:bookmarkStart w:id="20" w:name="_utxr8b8ea5lg" w:colFirst="0" w:colLast="0"/>
      <w:bookmarkEnd w:id="20"/>
    </w:p>
    <w:p w14:paraId="2EC37212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</w:pPr>
      <w:bookmarkStart w:id="21" w:name="_Toc498640539"/>
      <w:r>
        <w:t>Use-case: Calculate total price</w:t>
      </w:r>
      <w:bookmarkEnd w:id="21"/>
      <w:r>
        <w:t xml:space="preserve">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73C90AA9" w14:textId="77777777" w:rsidTr="00FB5259">
        <w:tc>
          <w:tcPr>
            <w:tcW w:w="2088" w:type="dxa"/>
          </w:tcPr>
          <w:p w14:paraId="1AFBDD48" w14:textId="77777777" w:rsidR="0059234B" w:rsidRDefault="0059234B" w:rsidP="00FB5259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4B64C43C" w14:textId="77777777" w:rsidR="0059234B" w:rsidRDefault="0059234B" w:rsidP="0059234B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22" w:name="_r2wl5vebbz8j" w:colFirst="0" w:colLast="0"/>
            <w:bookmarkStart w:id="23" w:name="_Toc498639576"/>
            <w:bookmarkStart w:id="24" w:name="_Toc498640540"/>
            <w:bookmarkEnd w:id="22"/>
            <w:r>
              <w:rPr>
                <w:b w:val="0"/>
              </w:rPr>
              <w:t>Calculate total price</w:t>
            </w:r>
            <w:bookmarkEnd w:id="23"/>
            <w:bookmarkEnd w:id="24"/>
          </w:p>
        </w:tc>
      </w:tr>
      <w:tr w:rsidR="0059234B" w14:paraId="3AAD9B05" w14:textId="77777777" w:rsidTr="00FB5259">
        <w:tc>
          <w:tcPr>
            <w:tcW w:w="2088" w:type="dxa"/>
          </w:tcPr>
          <w:p w14:paraId="02AADF92" w14:textId="77777777" w:rsidR="0059234B" w:rsidRDefault="0059234B" w:rsidP="00FB5259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704FA659" w14:textId="77777777" w:rsidR="0059234B" w:rsidRDefault="0059234B" w:rsidP="00FB5259">
            <w:pPr>
              <w:pStyle w:val="Normal1"/>
            </w:pPr>
            <w:r>
              <w:t>This use case describes how the Purchaser can know the total price of all products in the cart</w:t>
            </w:r>
          </w:p>
        </w:tc>
      </w:tr>
      <w:tr w:rsidR="0059234B" w14:paraId="36E316DA" w14:textId="77777777" w:rsidTr="00FB5259">
        <w:tc>
          <w:tcPr>
            <w:tcW w:w="2088" w:type="dxa"/>
          </w:tcPr>
          <w:p w14:paraId="3120F4F2" w14:textId="77777777" w:rsidR="0059234B" w:rsidRDefault="0059234B" w:rsidP="00FB5259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5861B17E" w14:textId="77777777" w:rsidR="0059234B" w:rsidRDefault="0059234B" w:rsidP="00FB5259">
            <w:pPr>
              <w:pStyle w:val="Normal1"/>
            </w:pPr>
            <w:r>
              <w:t>Purchaser</w:t>
            </w:r>
          </w:p>
        </w:tc>
      </w:tr>
      <w:tr w:rsidR="0059234B" w14:paraId="4DA559FB" w14:textId="77777777" w:rsidTr="00FB5259">
        <w:tc>
          <w:tcPr>
            <w:tcW w:w="2088" w:type="dxa"/>
          </w:tcPr>
          <w:p w14:paraId="40F06823" w14:textId="77777777" w:rsidR="0059234B" w:rsidRDefault="0059234B" w:rsidP="00FB5259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61D7D05E" w14:textId="77777777" w:rsidR="0059234B" w:rsidRDefault="0059234B" w:rsidP="00781764">
            <w:pPr>
              <w:pStyle w:val="Normal1"/>
              <w:widowControl/>
              <w:numPr>
                <w:ilvl w:val="0"/>
                <w:numId w:val="14"/>
              </w:numPr>
              <w:contextualSpacing/>
            </w:pPr>
            <w:r>
              <w:t>Open app and choose My cart</w:t>
            </w:r>
          </w:p>
          <w:p w14:paraId="2F619532" w14:textId="77777777" w:rsidR="0059234B" w:rsidRDefault="0059234B" w:rsidP="00781764">
            <w:pPr>
              <w:pStyle w:val="Normal1"/>
              <w:widowControl/>
              <w:numPr>
                <w:ilvl w:val="0"/>
                <w:numId w:val="14"/>
              </w:numPr>
              <w:contextualSpacing/>
            </w:pPr>
            <w:r>
              <w:t>Choose Total to see the total price</w:t>
            </w:r>
          </w:p>
        </w:tc>
      </w:tr>
      <w:tr w:rsidR="0059234B" w14:paraId="2EBD4368" w14:textId="77777777" w:rsidTr="00FB5259">
        <w:tc>
          <w:tcPr>
            <w:tcW w:w="2088" w:type="dxa"/>
          </w:tcPr>
          <w:p w14:paraId="5B79E293" w14:textId="77777777" w:rsidR="0059234B" w:rsidRDefault="0059234B" w:rsidP="00FB5259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6DF60CEC" w14:textId="77777777" w:rsidR="0059234B" w:rsidRDefault="0059234B" w:rsidP="00FB5259">
            <w:pPr>
              <w:pStyle w:val="Normal1"/>
              <w:rPr>
                <w:b/>
              </w:rPr>
            </w:pPr>
            <w:r>
              <w:rPr>
                <w:b/>
              </w:rPr>
              <w:t>Alternative flow 1: The shopping cart has not contained any product</w:t>
            </w:r>
          </w:p>
          <w:p w14:paraId="135AACAD" w14:textId="77777777" w:rsidR="0059234B" w:rsidRDefault="0059234B" w:rsidP="00781764">
            <w:pPr>
              <w:pStyle w:val="Normal1"/>
              <w:widowControl/>
              <w:numPr>
                <w:ilvl w:val="0"/>
                <w:numId w:val="8"/>
              </w:numPr>
              <w:contextualSpacing/>
            </w:pPr>
            <w:r>
              <w:t>From step #2 of Basic Flow, Choose scan product to find and add to cart</w:t>
            </w:r>
          </w:p>
          <w:p w14:paraId="189F34E7" w14:textId="77777777" w:rsidR="0059234B" w:rsidRDefault="0059234B" w:rsidP="00781764">
            <w:pPr>
              <w:pStyle w:val="Normal1"/>
              <w:widowControl/>
              <w:numPr>
                <w:ilvl w:val="0"/>
                <w:numId w:val="8"/>
              </w:numPr>
              <w:contextualSpacing/>
            </w:pPr>
            <w:r>
              <w:t>Continue step #2 of Basic Flow</w:t>
            </w:r>
          </w:p>
        </w:tc>
      </w:tr>
      <w:tr w:rsidR="0059234B" w14:paraId="3893C47E" w14:textId="77777777" w:rsidTr="00FB5259">
        <w:tc>
          <w:tcPr>
            <w:tcW w:w="2088" w:type="dxa"/>
          </w:tcPr>
          <w:p w14:paraId="2DCFBD2E" w14:textId="77777777" w:rsidR="0059234B" w:rsidRDefault="0059234B" w:rsidP="00FB5259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159963BB" w14:textId="77777777" w:rsidR="0059234B" w:rsidRDefault="0059234B" w:rsidP="00FB5259">
            <w:pPr>
              <w:pStyle w:val="Normal1"/>
            </w:pPr>
            <w:r>
              <w:t>User want to know the total price of all products in the cart</w:t>
            </w:r>
          </w:p>
        </w:tc>
      </w:tr>
      <w:tr w:rsidR="0059234B" w14:paraId="1950ABFF" w14:textId="77777777" w:rsidTr="00FB5259">
        <w:tc>
          <w:tcPr>
            <w:tcW w:w="2088" w:type="dxa"/>
          </w:tcPr>
          <w:p w14:paraId="17E5DB29" w14:textId="77777777" w:rsidR="0059234B" w:rsidRDefault="0059234B" w:rsidP="00FB5259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68156F03" w14:textId="77777777" w:rsidR="0059234B" w:rsidRDefault="0059234B" w:rsidP="00FB5259">
            <w:pPr>
              <w:pStyle w:val="Normal1"/>
            </w:pPr>
            <w:r>
              <w:t>Total price is calculated and showed</w:t>
            </w:r>
          </w:p>
        </w:tc>
      </w:tr>
    </w:tbl>
    <w:p w14:paraId="46E30A50" w14:textId="77777777" w:rsidR="0059234B" w:rsidRDefault="0059234B" w:rsidP="0059234B">
      <w:pPr>
        <w:pStyle w:val="Normal1"/>
      </w:pPr>
    </w:p>
    <w:p w14:paraId="0F0F6D24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5" w:name="_p6rri0jm8y5l" w:colFirst="0" w:colLast="0"/>
      <w:bookmarkStart w:id="26" w:name="_Toc498640541"/>
      <w:bookmarkEnd w:id="25"/>
      <w:r>
        <w:t>Use-case: Add new product</w:t>
      </w:r>
      <w:bookmarkEnd w:id="26"/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59234B" w14:paraId="2C86E047" w14:textId="77777777" w:rsidTr="00FB5259">
        <w:tc>
          <w:tcPr>
            <w:tcW w:w="2085" w:type="dxa"/>
          </w:tcPr>
          <w:p w14:paraId="5DDABBE4" w14:textId="77777777" w:rsidR="0059234B" w:rsidRDefault="0059234B" w:rsidP="00FB5259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2B67146A" w14:textId="77777777" w:rsidR="0059234B" w:rsidRDefault="0059234B" w:rsidP="00FB5259">
            <w:pPr>
              <w:pStyle w:val="Normal1"/>
            </w:pPr>
            <w:r>
              <w:t>Add new product</w:t>
            </w:r>
          </w:p>
        </w:tc>
      </w:tr>
      <w:tr w:rsidR="0059234B" w14:paraId="1EDAAE8F" w14:textId="77777777" w:rsidTr="00FB5259">
        <w:tc>
          <w:tcPr>
            <w:tcW w:w="2085" w:type="dxa"/>
          </w:tcPr>
          <w:p w14:paraId="4D56DF5B" w14:textId="77777777" w:rsidR="0059234B" w:rsidRDefault="0059234B" w:rsidP="00FB5259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18C37E8D" w14:textId="77777777" w:rsidR="0059234B" w:rsidRDefault="0059234B" w:rsidP="00FB5259">
            <w:pPr>
              <w:pStyle w:val="Normal1"/>
            </w:pPr>
            <w:r>
              <w:t>This use case describes how the Purchaser can add new products</w:t>
            </w:r>
          </w:p>
        </w:tc>
      </w:tr>
      <w:tr w:rsidR="0059234B" w14:paraId="08D61ED5" w14:textId="77777777" w:rsidTr="00FB5259">
        <w:tc>
          <w:tcPr>
            <w:tcW w:w="2085" w:type="dxa"/>
          </w:tcPr>
          <w:p w14:paraId="4667546E" w14:textId="77777777" w:rsidR="0059234B" w:rsidRDefault="0059234B" w:rsidP="00FB5259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051EC772" w14:textId="77777777" w:rsidR="0059234B" w:rsidRDefault="0059234B" w:rsidP="00FB5259">
            <w:pPr>
              <w:pStyle w:val="Normal1"/>
            </w:pPr>
            <w:r>
              <w:t>Purchaser</w:t>
            </w:r>
          </w:p>
        </w:tc>
      </w:tr>
      <w:tr w:rsidR="0059234B" w14:paraId="75720E6C" w14:textId="77777777" w:rsidTr="00FB5259">
        <w:tc>
          <w:tcPr>
            <w:tcW w:w="2085" w:type="dxa"/>
          </w:tcPr>
          <w:p w14:paraId="1969909F" w14:textId="77777777" w:rsidR="0059234B" w:rsidRDefault="0059234B" w:rsidP="00FB5259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01DDE2EE" w14:textId="77777777" w:rsidR="0059234B" w:rsidRDefault="0059234B" w:rsidP="00781764">
            <w:pPr>
              <w:pStyle w:val="Normal1"/>
              <w:widowControl/>
              <w:numPr>
                <w:ilvl w:val="0"/>
                <w:numId w:val="10"/>
              </w:numPr>
              <w:contextualSpacing/>
            </w:pPr>
            <w:r>
              <w:t>Scan product</w:t>
            </w:r>
          </w:p>
          <w:p w14:paraId="38577CA8" w14:textId="77777777" w:rsidR="0059234B" w:rsidRDefault="0059234B" w:rsidP="00781764">
            <w:pPr>
              <w:pStyle w:val="Normal1"/>
              <w:widowControl/>
              <w:numPr>
                <w:ilvl w:val="0"/>
                <w:numId w:val="10"/>
              </w:numPr>
              <w:contextualSpacing/>
            </w:pPr>
            <w:r>
              <w:t xml:space="preserve">If it </w:t>
            </w:r>
            <w:proofErr w:type="spellStart"/>
            <w:r>
              <w:t>can not</w:t>
            </w:r>
            <w:proofErr w:type="spellEnd"/>
            <w:r>
              <w:t xml:space="preserve"> find any product, sign in</w:t>
            </w:r>
          </w:p>
          <w:p w14:paraId="0F561BB8" w14:textId="77777777" w:rsidR="0059234B" w:rsidRDefault="0059234B" w:rsidP="00781764">
            <w:pPr>
              <w:pStyle w:val="Normal1"/>
              <w:widowControl/>
              <w:numPr>
                <w:ilvl w:val="0"/>
                <w:numId w:val="10"/>
              </w:numPr>
              <w:contextualSpacing/>
            </w:pPr>
            <w:r>
              <w:t>Fill some information of product (price, place, review…)</w:t>
            </w:r>
          </w:p>
        </w:tc>
      </w:tr>
      <w:tr w:rsidR="0059234B" w14:paraId="7D3EA349" w14:textId="77777777" w:rsidTr="00FB5259">
        <w:tc>
          <w:tcPr>
            <w:tcW w:w="2085" w:type="dxa"/>
          </w:tcPr>
          <w:p w14:paraId="33A0485C" w14:textId="77777777" w:rsidR="0059234B" w:rsidRDefault="0059234B" w:rsidP="00FB5259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2704C678" w14:textId="77777777" w:rsidR="0059234B" w:rsidRDefault="0059234B" w:rsidP="00FB5259">
            <w:pPr>
              <w:pStyle w:val="Normal1"/>
              <w:widowControl/>
            </w:pPr>
            <w:r>
              <w:rPr>
                <w:b/>
              </w:rPr>
              <w:t xml:space="preserve"> </w:t>
            </w:r>
            <w:r>
              <w:t>No alternative flow</w:t>
            </w:r>
          </w:p>
        </w:tc>
      </w:tr>
      <w:tr w:rsidR="0059234B" w14:paraId="12B33DA8" w14:textId="77777777" w:rsidTr="00FB5259">
        <w:tc>
          <w:tcPr>
            <w:tcW w:w="2085" w:type="dxa"/>
          </w:tcPr>
          <w:p w14:paraId="670B227A" w14:textId="77777777" w:rsidR="0059234B" w:rsidRDefault="0059234B" w:rsidP="00FB5259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31367F02" w14:textId="77777777" w:rsidR="0059234B" w:rsidRDefault="0059234B" w:rsidP="00FB5259">
            <w:pPr>
              <w:pStyle w:val="Normal1"/>
            </w:pPr>
            <w:r>
              <w:t>Actor scan a product’s barcode</w:t>
            </w:r>
          </w:p>
        </w:tc>
      </w:tr>
      <w:tr w:rsidR="0059234B" w14:paraId="27442332" w14:textId="77777777" w:rsidTr="00FB5259">
        <w:tc>
          <w:tcPr>
            <w:tcW w:w="2085" w:type="dxa"/>
          </w:tcPr>
          <w:p w14:paraId="015105EA" w14:textId="77777777" w:rsidR="0059234B" w:rsidRDefault="0059234B" w:rsidP="00FB5259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1C5C981C" w14:textId="77777777" w:rsidR="0059234B" w:rsidRDefault="0059234B" w:rsidP="00FB5259">
            <w:pPr>
              <w:pStyle w:val="Normal1"/>
            </w:pPr>
            <w:r>
              <w:t>Products are sent to admin to accept</w:t>
            </w:r>
          </w:p>
        </w:tc>
      </w:tr>
    </w:tbl>
    <w:p w14:paraId="7C06FCE8" w14:textId="77777777" w:rsidR="0059234B" w:rsidRDefault="0059234B" w:rsidP="0059234B">
      <w:pPr>
        <w:pStyle w:val="Normal1"/>
      </w:pPr>
      <w:r>
        <w:t xml:space="preserve"> </w:t>
      </w:r>
    </w:p>
    <w:p w14:paraId="33213A45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7" w:name="_5l5nl23oq9sk" w:colFirst="0" w:colLast="0"/>
      <w:bookmarkStart w:id="28" w:name="_Toc498640542"/>
      <w:bookmarkEnd w:id="27"/>
      <w:r>
        <w:t>Use-case: Review product</w:t>
      </w:r>
      <w:bookmarkEnd w:id="28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166F68BE" w14:textId="77777777" w:rsidTr="00FB5259">
        <w:tc>
          <w:tcPr>
            <w:tcW w:w="2088" w:type="dxa"/>
          </w:tcPr>
          <w:p w14:paraId="1CC52D2E" w14:textId="77777777" w:rsidR="0059234B" w:rsidRDefault="0059234B" w:rsidP="00FB5259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5362F575" w14:textId="77777777" w:rsidR="0059234B" w:rsidRDefault="0059234B" w:rsidP="00FB5259">
            <w:pPr>
              <w:pStyle w:val="Normal1"/>
            </w:pPr>
            <w:r>
              <w:t>Review product</w:t>
            </w:r>
          </w:p>
        </w:tc>
      </w:tr>
      <w:tr w:rsidR="0059234B" w14:paraId="3AF57AEB" w14:textId="77777777" w:rsidTr="00FB5259">
        <w:tc>
          <w:tcPr>
            <w:tcW w:w="2088" w:type="dxa"/>
          </w:tcPr>
          <w:p w14:paraId="4B11EF54" w14:textId="77777777" w:rsidR="0059234B" w:rsidRDefault="0059234B" w:rsidP="00FB5259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0A174D19" w14:textId="77777777" w:rsidR="0059234B" w:rsidRDefault="0059234B" w:rsidP="00FB5259">
            <w:pPr>
              <w:pStyle w:val="Normal1"/>
            </w:pPr>
            <w:r>
              <w:t>This use case describes how the Purchasers see reviews of other users or give their reviews</w:t>
            </w:r>
          </w:p>
        </w:tc>
      </w:tr>
      <w:tr w:rsidR="0059234B" w14:paraId="37F9471C" w14:textId="77777777" w:rsidTr="00FB5259">
        <w:tc>
          <w:tcPr>
            <w:tcW w:w="2088" w:type="dxa"/>
          </w:tcPr>
          <w:p w14:paraId="7679641B" w14:textId="77777777" w:rsidR="0059234B" w:rsidRDefault="0059234B" w:rsidP="00FB5259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2A025EBD" w14:textId="77777777" w:rsidR="0059234B" w:rsidRDefault="0059234B" w:rsidP="00FB5259">
            <w:pPr>
              <w:pStyle w:val="Normal1"/>
            </w:pPr>
            <w:r>
              <w:t>Purchaser</w:t>
            </w:r>
          </w:p>
        </w:tc>
      </w:tr>
      <w:tr w:rsidR="0059234B" w14:paraId="1A77ED2B" w14:textId="77777777" w:rsidTr="00FB5259">
        <w:tc>
          <w:tcPr>
            <w:tcW w:w="2088" w:type="dxa"/>
          </w:tcPr>
          <w:p w14:paraId="7129DDD4" w14:textId="77777777" w:rsidR="0059234B" w:rsidRDefault="0059234B" w:rsidP="00FB5259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6E2FF3FE" w14:textId="77777777" w:rsidR="0059234B" w:rsidRDefault="0059234B" w:rsidP="00781764">
            <w:pPr>
              <w:pStyle w:val="Normal1"/>
              <w:widowControl/>
              <w:numPr>
                <w:ilvl w:val="0"/>
                <w:numId w:val="6"/>
              </w:numPr>
              <w:contextualSpacing/>
            </w:pPr>
            <w:r>
              <w:t>Open app and choose scan</w:t>
            </w:r>
          </w:p>
          <w:p w14:paraId="40B0395B" w14:textId="77777777" w:rsidR="0059234B" w:rsidRDefault="0059234B" w:rsidP="00781764">
            <w:pPr>
              <w:pStyle w:val="Normal1"/>
              <w:widowControl/>
              <w:numPr>
                <w:ilvl w:val="0"/>
                <w:numId w:val="6"/>
              </w:numPr>
              <w:contextualSpacing/>
            </w:pPr>
            <w:r>
              <w:t>Scan barcode of product</w:t>
            </w:r>
          </w:p>
          <w:p w14:paraId="4395290E" w14:textId="77777777" w:rsidR="0059234B" w:rsidRDefault="0059234B" w:rsidP="00781764">
            <w:pPr>
              <w:pStyle w:val="Normal1"/>
              <w:widowControl/>
              <w:numPr>
                <w:ilvl w:val="0"/>
                <w:numId w:val="6"/>
              </w:numPr>
              <w:contextualSpacing/>
            </w:pPr>
            <w:r>
              <w:t>System displays some information of product</w:t>
            </w:r>
          </w:p>
          <w:p w14:paraId="4C54E57D" w14:textId="77777777" w:rsidR="0059234B" w:rsidRDefault="0059234B" w:rsidP="00781764">
            <w:pPr>
              <w:pStyle w:val="Normal1"/>
              <w:widowControl/>
              <w:numPr>
                <w:ilvl w:val="0"/>
                <w:numId w:val="6"/>
              </w:numPr>
              <w:contextualSpacing/>
            </w:pPr>
            <w:r>
              <w:t>Choose comment to see previous  evaluation</w:t>
            </w:r>
          </w:p>
          <w:p w14:paraId="6FF4B95C" w14:textId="77777777" w:rsidR="0059234B" w:rsidRDefault="0059234B" w:rsidP="00781764">
            <w:pPr>
              <w:pStyle w:val="Normal1"/>
              <w:widowControl/>
              <w:numPr>
                <w:ilvl w:val="0"/>
                <w:numId w:val="6"/>
              </w:numPr>
              <w:contextualSpacing/>
            </w:pPr>
            <w:r>
              <w:t>Users may comment their reviews</w:t>
            </w:r>
          </w:p>
        </w:tc>
      </w:tr>
      <w:tr w:rsidR="0059234B" w14:paraId="38D7B389" w14:textId="77777777" w:rsidTr="00FB5259">
        <w:tc>
          <w:tcPr>
            <w:tcW w:w="2088" w:type="dxa"/>
          </w:tcPr>
          <w:p w14:paraId="05D25015" w14:textId="77777777" w:rsidR="0059234B" w:rsidRDefault="0059234B" w:rsidP="00FB5259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7056F7B7" w14:textId="77777777" w:rsidR="0059234B" w:rsidRDefault="0059234B" w:rsidP="00FB5259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1: </w:t>
            </w:r>
            <w:proofErr w:type="spellStart"/>
            <w:r>
              <w:rPr>
                <w:b/>
              </w:rPr>
              <w:t>Can not</w:t>
            </w:r>
            <w:proofErr w:type="spellEnd"/>
            <w:r>
              <w:rPr>
                <w:b/>
              </w:rPr>
              <w:t xml:space="preserve"> find product</w:t>
            </w:r>
          </w:p>
          <w:p w14:paraId="536A0943" w14:textId="77777777" w:rsidR="0059234B" w:rsidRDefault="0059234B" w:rsidP="00781764">
            <w:pPr>
              <w:pStyle w:val="Normal1"/>
              <w:widowControl/>
              <w:numPr>
                <w:ilvl w:val="0"/>
                <w:numId w:val="12"/>
              </w:numPr>
              <w:contextualSpacing/>
            </w:pPr>
            <w:r>
              <w:t>From step #3 - Basic Flow, scan another product or add new one</w:t>
            </w:r>
          </w:p>
          <w:p w14:paraId="25F22AD4" w14:textId="77777777" w:rsidR="0059234B" w:rsidRDefault="0059234B" w:rsidP="00781764">
            <w:pPr>
              <w:pStyle w:val="Normal1"/>
              <w:widowControl/>
              <w:numPr>
                <w:ilvl w:val="0"/>
                <w:numId w:val="12"/>
              </w:numPr>
              <w:contextualSpacing/>
            </w:pPr>
            <w:r>
              <w:t>Continue step #5 - Basic Flow</w:t>
            </w:r>
          </w:p>
          <w:p w14:paraId="5661D889" w14:textId="77777777" w:rsidR="0059234B" w:rsidRDefault="0059234B" w:rsidP="00FB5259">
            <w:pPr>
              <w:pStyle w:val="Normal1"/>
              <w:rPr>
                <w:b/>
              </w:rPr>
            </w:pPr>
            <w:r>
              <w:rPr>
                <w:b/>
              </w:rPr>
              <w:t>Alternative flow 2: Account is not signed in</w:t>
            </w:r>
          </w:p>
          <w:p w14:paraId="02BCF197" w14:textId="77777777" w:rsidR="0059234B" w:rsidRDefault="0059234B" w:rsidP="00781764">
            <w:pPr>
              <w:pStyle w:val="Normal1"/>
              <w:numPr>
                <w:ilvl w:val="0"/>
                <w:numId w:val="9"/>
              </w:numPr>
              <w:contextualSpacing/>
            </w:pPr>
            <w:r>
              <w:t>From step #4, Sign in</w:t>
            </w:r>
          </w:p>
          <w:p w14:paraId="258CDDF6" w14:textId="77777777" w:rsidR="0059234B" w:rsidRDefault="0059234B" w:rsidP="00781764">
            <w:pPr>
              <w:pStyle w:val="Normal1"/>
              <w:numPr>
                <w:ilvl w:val="0"/>
                <w:numId w:val="9"/>
              </w:numPr>
              <w:contextualSpacing/>
            </w:pPr>
            <w:r>
              <w:t>Continues step #5</w:t>
            </w:r>
          </w:p>
          <w:p w14:paraId="282BF160" w14:textId="77777777" w:rsidR="0059234B" w:rsidRDefault="0059234B" w:rsidP="00FB5259">
            <w:pPr>
              <w:pStyle w:val="Normal1"/>
              <w:rPr>
                <w:b/>
              </w:rPr>
            </w:pPr>
          </w:p>
        </w:tc>
      </w:tr>
      <w:tr w:rsidR="0059234B" w14:paraId="0D936829" w14:textId="77777777" w:rsidTr="00FB5259">
        <w:tc>
          <w:tcPr>
            <w:tcW w:w="2088" w:type="dxa"/>
          </w:tcPr>
          <w:p w14:paraId="460F696F" w14:textId="77777777" w:rsidR="0059234B" w:rsidRDefault="0059234B" w:rsidP="00FB5259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584C98EC" w14:textId="77777777" w:rsidR="0059234B" w:rsidRDefault="0059234B" w:rsidP="00FB5259">
            <w:pPr>
              <w:pStyle w:val="Normal1"/>
            </w:pPr>
            <w:r>
              <w:t>Actor goes to any place to scan a product’s barcode and then he/she want to know the using experience from other users or give own comments</w:t>
            </w:r>
          </w:p>
        </w:tc>
      </w:tr>
      <w:tr w:rsidR="0059234B" w14:paraId="5CDF3D8C" w14:textId="77777777" w:rsidTr="00FB5259">
        <w:tc>
          <w:tcPr>
            <w:tcW w:w="2088" w:type="dxa"/>
          </w:tcPr>
          <w:p w14:paraId="6B0F98E0" w14:textId="77777777" w:rsidR="0059234B" w:rsidRDefault="0059234B" w:rsidP="00FB5259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5068BB1E" w14:textId="77777777" w:rsidR="0059234B" w:rsidRDefault="0059234B" w:rsidP="00FB5259">
            <w:pPr>
              <w:pStyle w:val="Normal1"/>
            </w:pPr>
            <w:r>
              <w:t>Actor grasp the quality of product through comments of previous users or give the review about product</w:t>
            </w:r>
          </w:p>
        </w:tc>
      </w:tr>
    </w:tbl>
    <w:p w14:paraId="7B4900EB" w14:textId="77777777" w:rsidR="0059234B" w:rsidRDefault="0059234B" w:rsidP="0059234B">
      <w:pPr>
        <w:pStyle w:val="Heading2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29" w:name="_dusklurav5dm" w:colFirst="0" w:colLast="0"/>
      <w:bookmarkEnd w:id="29"/>
    </w:p>
    <w:p w14:paraId="3AB52824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0" w:name="_Toc498640543"/>
      <w:r>
        <w:t>Use-case: Add new price to price list</w:t>
      </w:r>
      <w:bookmarkEnd w:id="30"/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59234B" w14:paraId="08290999" w14:textId="77777777" w:rsidTr="00FB5259">
        <w:tc>
          <w:tcPr>
            <w:tcW w:w="2085" w:type="dxa"/>
          </w:tcPr>
          <w:p w14:paraId="52D1AECA" w14:textId="77777777" w:rsidR="0059234B" w:rsidRDefault="0059234B" w:rsidP="00FB5259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512B60AF" w14:textId="77777777" w:rsidR="0059234B" w:rsidRDefault="0059234B" w:rsidP="00FB5259">
            <w:pPr>
              <w:pStyle w:val="Normal1"/>
            </w:pPr>
            <w:r>
              <w:t>Add new price to price list</w:t>
            </w:r>
          </w:p>
        </w:tc>
      </w:tr>
      <w:tr w:rsidR="0059234B" w14:paraId="65BF88B0" w14:textId="77777777" w:rsidTr="00FB5259">
        <w:tc>
          <w:tcPr>
            <w:tcW w:w="2085" w:type="dxa"/>
          </w:tcPr>
          <w:p w14:paraId="2961D4E7" w14:textId="77777777" w:rsidR="0059234B" w:rsidRDefault="0059234B" w:rsidP="00FB5259">
            <w:pPr>
              <w:pStyle w:val="Normal1"/>
            </w:pPr>
            <w:r>
              <w:lastRenderedPageBreak/>
              <w:t>Brief description</w:t>
            </w:r>
          </w:p>
        </w:tc>
        <w:tc>
          <w:tcPr>
            <w:tcW w:w="7500" w:type="dxa"/>
          </w:tcPr>
          <w:p w14:paraId="29315CBD" w14:textId="77777777" w:rsidR="0059234B" w:rsidRDefault="0059234B" w:rsidP="00FB5259">
            <w:pPr>
              <w:pStyle w:val="Normal1"/>
            </w:pPr>
            <w:r>
              <w:t>This use case describes how the Purchaser/ Market’s Owner can add new products</w:t>
            </w:r>
          </w:p>
        </w:tc>
      </w:tr>
      <w:tr w:rsidR="0059234B" w14:paraId="7BA91B77" w14:textId="77777777" w:rsidTr="00FB5259">
        <w:tc>
          <w:tcPr>
            <w:tcW w:w="2085" w:type="dxa"/>
          </w:tcPr>
          <w:p w14:paraId="7FEBB375" w14:textId="77777777" w:rsidR="0059234B" w:rsidRDefault="0059234B" w:rsidP="00FB5259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10508272" w14:textId="77777777" w:rsidR="0059234B" w:rsidRDefault="0059234B" w:rsidP="00FB5259">
            <w:pPr>
              <w:pStyle w:val="Normal1"/>
            </w:pPr>
            <w:r>
              <w:t>Purchaser</w:t>
            </w:r>
          </w:p>
        </w:tc>
      </w:tr>
      <w:tr w:rsidR="0059234B" w14:paraId="1B896BCE" w14:textId="77777777" w:rsidTr="00FB5259">
        <w:tc>
          <w:tcPr>
            <w:tcW w:w="2085" w:type="dxa"/>
          </w:tcPr>
          <w:p w14:paraId="218F8C15" w14:textId="77777777" w:rsidR="0059234B" w:rsidRDefault="0059234B" w:rsidP="00FB5259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1AFDD22E" w14:textId="77777777" w:rsidR="0059234B" w:rsidRDefault="0059234B" w:rsidP="00781764">
            <w:pPr>
              <w:pStyle w:val="Normal1"/>
              <w:widowControl/>
              <w:numPr>
                <w:ilvl w:val="0"/>
                <w:numId w:val="7"/>
              </w:numPr>
              <w:contextualSpacing/>
            </w:pPr>
            <w:r>
              <w:t>Scan product</w:t>
            </w:r>
          </w:p>
          <w:p w14:paraId="1674EC4E" w14:textId="77777777" w:rsidR="0059234B" w:rsidRDefault="0059234B" w:rsidP="00781764">
            <w:pPr>
              <w:pStyle w:val="Normal1"/>
              <w:widowControl/>
              <w:numPr>
                <w:ilvl w:val="0"/>
                <w:numId w:val="7"/>
              </w:numPr>
              <w:contextualSpacing/>
            </w:pPr>
            <w:r>
              <w:t xml:space="preserve">If it </w:t>
            </w:r>
            <w:proofErr w:type="spellStart"/>
            <w:r>
              <w:t>can not</w:t>
            </w:r>
            <w:proofErr w:type="spellEnd"/>
            <w:r>
              <w:t xml:space="preserve"> find the price with place, choose Add new price</w:t>
            </w:r>
          </w:p>
          <w:p w14:paraId="1E9A2BA7" w14:textId="77777777" w:rsidR="0059234B" w:rsidRDefault="0059234B" w:rsidP="00781764">
            <w:pPr>
              <w:pStyle w:val="Normal1"/>
              <w:widowControl/>
              <w:numPr>
                <w:ilvl w:val="0"/>
                <w:numId w:val="7"/>
              </w:numPr>
              <w:contextualSpacing/>
            </w:pPr>
            <w:r>
              <w:t>Fill price and selling place</w:t>
            </w:r>
          </w:p>
        </w:tc>
      </w:tr>
      <w:tr w:rsidR="0059234B" w14:paraId="1839E3D1" w14:textId="77777777" w:rsidTr="00FB5259">
        <w:tc>
          <w:tcPr>
            <w:tcW w:w="2085" w:type="dxa"/>
          </w:tcPr>
          <w:p w14:paraId="01F971EA" w14:textId="77777777" w:rsidR="0059234B" w:rsidRDefault="0059234B" w:rsidP="00FB5259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5993DAB3" w14:textId="77777777" w:rsidR="0059234B" w:rsidRDefault="0059234B" w:rsidP="00FB5259">
            <w:pPr>
              <w:pStyle w:val="Normal1"/>
              <w:widowControl/>
            </w:pPr>
            <w:r>
              <w:rPr>
                <w:b/>
              </w:rPr>
              <w:t xml:space="preserve"> </w:t>
            </w:r>
            <w:r>
              <w:t>No alternative flow</w:t>
            </w:r>
          </w:p>
        </w:tc>
      </w:tr>
      <w:tr w:rsidR="0059234B" w14:paraId="3683AFE7" w14:textId="77777777" w:rsidTr="00FB5259">
        <w:tc>
          <w:tcPr>
            <w:tcW w:w="2085" w:type="dxa"/>
          </w:tcPr>
          <w:p w14:paraId="7FE58AC9" w14:textId="77777777" w:rsidR="0059234B" w:rsidRDefault="0059234B" w:rsidP="00FB5259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240A3443" w14:textId="77777777" w:rsidR="0059234B" w:rsidRDefault="0059234B" w:rsidP="00FB5259">
            <w:pPr>
              <w:pStyle w:val="Normal1"/>
            </w:pPr>
            <w:r>
              <w:t>Actors have found a product but the price list do not include the price that they see</w:t>
            </w:r>
          </w:p>
        </w:tc>
      </w:tr>
      <w:tr w:rsidR="0059234B" w14:paraId="547892E0" w14:textId="77777777" w:rsidTr="00FB5259">
        <w:tc>
          <w:tcPr>
            <w:tcW w:w="2085" w:type="dxa"/>
          </w:tcPr>
          <w:p w14:paraId="75000848" w14:textId="77777777" w:rsidR="0059234B" w:rsidRDefault="0059234B" w:rsidP="00FB5259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1D4AAA6B" w14:textId="77777777" w:rsidR="0059234B" w:rsidRDefault="0059234B" w:rsidP="00FB5259">
            <w:pPr>
              <w:pStyle w:val="Normal1"/>
            </w:pPr>
            <w:r>
              <w:t>New price is sent to admin to accept</w:t>
            </w:r>
          </w:p>
        </w:tc>
      </w:tr>
    </w:tbl>
    <w:p w14:paraId="30A78A92" w14:textId="77777777" w:rsidR="0059234B" w:rsidRDefault="0059234B" w:rsidP="0059234B">
      <w:pPr>
        <w:pStyle w:val="Normal1"/>
      </w:pPr>
    </w:p>
    <w:p w14:paraId="42797763" w14:textId="363A2059" w:rsidR="0000088B" w:rsidRDefault="0000088B" w:rsidP="0000088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1" w:name="_Toc498640544"/>
      <w:r>
        <w:t>Use-case: Manage accounts</w:t>
      </w:r>
      <w:bookmarkEnd w:id="31"/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00088B" w14:paraId="404D8A65" w14:textId="77777777" w:rsidTr="00E379EF">
        <w:tc>
          <w:tcPr>
            <w:tcW w:w="2085" w:type="dxa"/>
          </w:tcPr>
          <w:p w14:paraId="5D921434" w14:textId="77777777" w:rsidR="0000088B" w:rsidRDefault="0000088B" w:rsidP="00E379EF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481DF505" w14:textId="585A07CD" w:rsidR="0000088B" w:rsidRDefault="0000088B" w:rsidP="00E379EF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32" w:name="_Toc498640545"/>
            <w:r>
              <w:rPr>
                <w:b w:val="0"/>
              </w:rPr>
              <w:t>Manage accounts</w:t>
            </w:r>
            <w:bookmarkEnd w:id="32"/>
          </w:p>
        </w:tc>
      </w:tr>
      <w:tr w:rsidR="0000088B" w14:paraId="454C84E2" w14:textId="77777777" w:rsidTr="00E379EF">
        <w:tc>
          <w:tcPr>
            <w:tcW w:w="2085" w:type="dxa"/>
          </w:tcPr>
          <w:p w14:paraId="79C32CC3" w14:textId="77777777" w:rsidR="0000088B" w:rsidRDefault="0000088B" w:rsidP="00E379EF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4F994081" w14:textId="018FEAEF" w:rsidR="0000088B" w:rsidRDefault="0000088B" w:rsidP="0000088B">
            <w:pPr>
              <w:pStyle w:val="Normal1"/>
            </w:pPr>
            <w:r>
              <w:t>This use case describes how the Administrator can manage all accounts and remove any account</w:t>
            </w:r>
          </w:p>
        </w:tc>
      </w:tr>
      <w:tr w:rsidR="0000088B" w14:paraId="65C0C122" w14:textId="77777777" w:rsidTr="00E379EF">
        <w:trPr>
          <w:trHeight w:val="240"/>
        </w:trPr>
        <w:tc>
          <w:tcPr>
            <w:tcW w:w="2085" w:type="dxa"/>
          </w:tcPr>
          <w:p w14:paraId="23929AC9" w14:textId="77777777" w:rsidR="0000088B" w:rsidRDefault="0000088B" w:rsidP="00E379EF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4A48CBD7" w14:textId="77777777" w:rsidR="0000088B" w:rsidRDefault="0000088B" w:rsidP="00E379EF">
            <w:pPr>
              <w:pStyle w:val="Normal1"/>
            </w:pPr>
            <w:r>
              <w:t>Administrator</w:t>
            </w:r>
          </w:p>
        </w:tc>
      </w:tr>
      <w:tr w:rsidR="0000088B" w14:paraId="7481F7C8" w14:textId="77777777" w:rsidTr="00E379EF">
        <w:tc>
          <w:tcPr>
            <w:tcW w:w="2085" w:type="dxa"/>
          </w:tcPr>
          <w:p w14:paraId="2EBE20E0" w14:textId="77777777" w:rsidR="0000088B" w:rsidRDefault="0000088B" w:rsidP="00E379EF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4EFFFDF3" w14:textId="3D4E42A2" w:rsidR="0000088B" w:rsidRDefault="0000088B" w:rsidP="00781764">
            <w:pPr>
              <w:pStyle w:val="Normal1"/>
              <w:widowControl/>
              <w:numPr>
                <w:ilvl w:val="0"/>
                <w:numId w:val="16"/>
              </w:numPr>
              <w:contextualSpacing/>
            </w:pPr>
            <w:r>
              <w:t>Choose List of accounts</w:t>
            </w:r>
          </w:p>
          <w:p w14:paraId="177EBF6A" w14:textId="41AC7E7B" w:rsidR="0000088B" w:rsidRDefault="0000088B" w:rsidP="00781764">
            <w:pPr>
              <w:pStyle w:val="Normal1"/>
              <w:widowControl/>
              <w:numPr>
                <w:ilvl w:val="0"/>
                <w:numId w:val="16"/>
              </w:numPr>
              <w:contextualSpacing/>
            </w:pPr>
            <w:r>
              <w:t>Choose any account to view or remove</w:t>
            </w:r>
          </w:p>
        </w:tc>
      </w:tr>
      <w:tr w:rsidR="0000088B" w14:paraId="7A30B504" w14:textId="77777777" w:rsidTr="00E379EF">
        <w:tc>
          <w:tcPr>
            <w:tcW w:w="2085" w:type="dxa"/>
          </w:tcPr>
          <w:p w14:paraId="390BAF4A" w14:textId="77777777" w:rsidR="0000088B" w:rsidRDefault="0000088B" w:rsidP="00E379EF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105078A3" w14:textId="77777777" w:rsidR="0000088B" w:rsidRDefault="0000088B" w:rsidP="00E379EF">
            <w:pPr>
              <w:pStyle w:val="Normal1"/>
              <w:widowControl/>
            </w:pPr>
            <w:r>
              <w:rPr>
                <w:b/>
              </w:rPr>
              <w:t xml:space="preserve"> </w:t>
            </w:r>
            <w:r>
              <w:t>No alternative flow</w:t>
            </w:r>
          </w:p>
        </w:tc>
      </w:tr>
      <w:tr w:rsidR="0000088B" w14:paraId="2DB5A4FE" w14:textId="77777777" w:rsidTr="00E379EF">
        <w:tc>
          <w:tcPr>
            <w:tcW w:w="2085" w:type="dxa"/>
          </w:tcPr>
          <w:p w14:paraId="399D564F" w14:textId="77777777" w:rsidR="0000088B" w:rsidRDefault="0000088B" w:rsidP="00E379EF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6404F847" w14:textId="3507DCC6" w:rsidR="0000088B" w:rsidRDefault="0000088B" w:rsidP="00E379EF">
            <w:pPr>
              <w:pStyle w:val="Normal1"/>
            </w:pPr>
            <w:r>
              <w:t>Administrator want to view information of an account or want to remove it</w:t>
            </w:r>
          </w:p>
        </w:tc>
      </w:tr>
      <w:tr w:rsidR="0000088B" w14:paraId="2841F155" w14:textId="77777777" w:rsidTr="00E379EF">
        <w:tc>
          <w:tcPr>
            <w:tcW w:w="2085" w:type="dxa"/>
          </w:tcPr>
          <w:p w14:paraId="2C877F03" w14:textId="77777777" w:rsidR="0000088B" w:rsidRDefault="0000088B" w:rsidP="00E379EF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65206EA7" w14:textId="59C51459" w:rsidR="0000088B" w:rsidRDefault="0000088B" w:rsidP="00E379EF">
            <w:pPr>
              <w:pStyle w:val="Normal1"/>
            </w:pPr>
            <w:r>
              <w:t>Administrator get information or an account is removed</w:t>
            </w:r>
          </w:p>
        </w:tc>
      </w:tr>
    </w:tbl>
    <w:p w14:paraId="215484DB" w14:textId="77777777" w:rsidR="0000088B" w:rsidRDefault="0000088B" w:rsidP="0059234B">
      <w:pPr>
        <w:pStyle w:val="Normal1"/>
      </w:pPr>
    </w:p>
    <w:p w14:paraId="267BCBCC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3" w:name="_pdvut0mnymop" w:colFirst="0" w:colLast="0"/>
      <w:bookmarkStart w:id="34" w:name="_Toc498640546"/>
      <w:bookmarkEnd w:id="33"/>
      <w:r>
        <w:t>Use-case: Review and approve for new contribute</w:t>
      </w:r>
      <w:bookmarkEnd w:id="34"/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59234B" w14:paraId="04A3E5D8" w14:textId="77777777" w:rsidTr="00FB5259">
        <w:tc>
          <w:tcPr>
            <w:tcW w:w="2085" w:type="dxa"/>
          </w:tcPr>
          <w:p w14:paraId="764612E5" w14:textId="77777777" w:rsidR="0059234B" w:rsidRDefault="0059234B" w:rsidP="00FB5259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794FC776" w14:textId="77777777" w:rsidR="0059234B" w:rsidRDefault="0059234B" w:rsidP="0059234B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35" w:name="_xd07nlaz9nnf" w:colFirst="0" w:colLast="0"/>
            <w:bookmarkStart w:id="36" w:name="_Toc498639581"/>
            <w:bookmarkStart w:id="37" w:name="_Toc498640547"/>
            <w:bookmarkEnd w:id="35"/>
            <w:r>
              <w:rPr>
                <w:b w:val="0"/>
              </w:rPr>
              <w:t>Review and approve for new contribute</w:t>
            </w:r>
            <w:bookmarkEnd w:id="36"/>
            <w:bookmarkEnd w:id="37"/>
          </w:p>
        </w:tc>
      </w:tr>
      <w:tr w:rsidR="0059234B" w14:paraId="715F0118" w14:textId="77777777" w:rsidTr="00FB5259">
        <w:tc>
          <w:tcPr>
            <w:tcW w:w="2085" w:type="dxa"/>
          </w:tcPr>
          <w:p w14:paraId="1EB53935" w14:textId="77777777" w:rsidR="0059234B" w:rsidRDefault="0059234B" w:rsidP="00FB5259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29606066" w14:textId="77777777" w:rsidR="0059234B" w:rsidRDefault="0059234B" w:rsidP="00FB5259">
            <w:pPr>
              <w:pStyle w:val="Normal1"/>
            </w:pPr>
            <w:r>
              <w:t>This use case describes how the Administrator can review all new products or prices added by users and decide whether they add them to data or not</w:t>
            </w:r>
          </w:p>
        </w:tc>
      </w:tr>
      <w:tr w:rsidR="0059234B" w14:paraId="16E86CF3" w14:textId="77777777" w:rsidTr="00FB5259">
        <w:trPr>
          <w:trHeight w:val="240"/>
        </w:trPr>
        <w:tc>
          <w:tcPr>
            <w:tcW w:w="2085" w:type="dxa"/>
          </w:tcPr>
          <w:p w14:paraId="64B9DFF7" w14:textId="77777777" w:rsidR="0059234B" w:rsidRDefault="0059234B" w:rsidP="00FB5259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49D1F673" w14:textId="77777777" w:rsidR="0059234B" w:rsidRDefault="0059234B" w:rsidP="00FB5259">
            <w:pPr>
              <w:pStyle w:val="Normal1"/>
            </w:pPr>
            <w:r>
              <w:t>Administrator</w:t>
            </w:r>
          </w:p>
        </w:tc>
      </w:tr>
      <w:tr w:rsidR="0059234B" w14:paraId="4F50A38D" w14:textId="77777777" w:rsidTr="00FB5259">
        <w:tc>
          <w:tcPr>
            <w:tcW w:w="2085" w:type="dxa"/>
          </w:tcPr>
          <w:p w14:paraId="6DA87194" w14:textId="77777777" w:rsidR="0059234B" w:rsidRDefault="0059234B" w:rsidP="00FB5259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721A29A8" w14:textId="77777777" w:rsidR="0059234B" w:rsidRDefault="0059234B" w:rsidP="00781764">
            <w:pPr>
              <w:pStyle w:val="Normal1"/>
              <w:widowControl/>
              <w:numPr>
                <w:ilvl w:val="0"/>
                <w:numId w:val="16"/>
              </w:numPr>
              <w:contextualSpacing/>
            </w:pPr>
            <w:r>
              <w:t>Scan product</w:t>
            </w:r>
          </w:p>
          <w:p w14:paraId="70BD0BA3" w14:textId="77777777" w:rsidR="0059234B" w:rsidRDefault="0059234B" w:rsidP="00781764">
            <w:pPr>
              <w:pStyle w:val="Normal1"/>
              <w:widowControl/>
              <w:numPr>
                <w:ilvl w:val="0"/>
                <w:numId w:val="16"/>
              </w:numPr>
              <w:contextualSpacing/>
            </w:pPr>
            <w:r>
              <w:t xml:space="preserve">If it </w:t>
            </w:r>
            <w:proofErr w:type="spellStart"/>
            <w:r>
              <w:t>can not</w:t>
            </w:r>
            <w:proofErr w:type="spellEnd"/>
            <w:r>
              <w:t xml:space="preserve"> find the price with place, choose Add new price</w:t>
            </w:r>
          </w:p>
          <w:p w14:paraId="1F7464ED" w14:textId="77777777" w:rsidR="0059234B" w:rsidRDefault="0059234B" w:rsidP="00781764">
            <w:pPr>
              <w:pStyle w:val="Normal1"/>
              <w:widowControl/>
              <w:numPr>
                <w:ilvl w:val="0"/>
                <w:numId w:val="16"/>
              </w:numPr>
              <w:contextualSpacing/>
            </w:pPr>
            <w:r>
              <w:t>Fill price and selling place</w:t>
            </w:r>
          </w:p>
        </w:tc>
      </w:tr>
      <w:tr w:rsidR="0059234B" w14:paraId="5D580E5B" w14:textId="77777777" w:rsidTr="00FB5259">
        <w:tc>
          <w:tcPr>
            <w:tcW w:w="2085" w:type="dxa"/>
          </w:tcPr>
          <w:p w14:paraId="639F2EB0" w14:textId="505ADEE3" w:rsidR="0059234B" w:rsidRDefault="0059234B" w:rsidP="00FB5259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6CCF074D" w14:textId="77777777" w:rsidR="0059234B" w:rsidRDefault="0059234B" w:rsidP="00FB5259">
            <w:pPr>
              <w:pStyle w:val="Normal1"/>
              <w:widowControl/>
            </w:pPr>
            <w:r>
              <w:rPr>
                <w:b/>
              </w:rPr>
              <w:t xml:space="preserve"> </w:t>
            </w:r>
            <w:r>
              <w:t>No alternative flow</w:t>
            </w:r>
          </w:p>
        </w:tc>
      </w:tr>
      <w:tr w:rsidR="0059234B" w14:paraId="5D674B07" w14:textId="77777777" w:rsidTr="00FB5259">
        <w:tc>
          <w:tcPr>
            <w:tcW w:w="2085" w:type="dxa"/>
          </w:tcPr>
          <w:p w14:paraId="162B9CCB" w14:textId="77777777" w:rsidR="0059234B" w:rsidRDefault="0059234B" w:rsidP="00FB5259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222AC228" w14:textId="77777777" w:rsidR="0059234B" w:rsidRDefault="0059234B" w:rsidP="00FB5259">
            <w:pPr>
              <w:pStyle w:val="Normal1"/>
            </w:pPr>
            <w:r>
              <w:t>Actors have found a product but the price list do not include the price that they see</w:t>
            </w:r>
          </w:p>
        </w:tc>
      </w:tr>
      <w:tr w:rsidR="0059234B" w14:paraId="76A25B95" w14:textId="77777777" w:rsidTr="00FB5259">
        <w:tc>
          <w:tcPr>
            <w:tcW w:w="2085" w:type="dxa"/>
          </w:tcPr>
          <w:p w14:paraId="5EB624DB" w14:textId="77777777" w:rsidR="0059234B" w:rsidRDefault="0059234B" w:rsidP="00FB5259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0CB0D32F" w14:textId="77777777" w:rsidR="0059234B" w:rsidRDefault="0059234B" w:rsidP="00FB5259">
            <w:pPr>
              <w:pStyle w:val="Normal1"/>
            </w:pPr>
            <w:bookmarkStart w:id="38" w:name="_2et92p0" w:colFirst="0" w:colLast="0"/>
            <w:bookmarkEnd w:id="38"/>
            <w:r>
              <w:t>New price is sent to admin to accept</w:t>
            </w:r>
          </w:p>
        </w:tc>
      </w:tr>
    </w:tbl>
    <w:p w14:paraId="6803E10E" w14:textId="77777777" w:rsidR="0059234B" w:rsidRDefault="0059234B" w:rsidP="0059234B"/>
    <w:p w14:paraId="79704A92" w14:textId="6DE33D3D" w:rsidR="003C7CBF" w:rsidRDefault="003C7CBF" w:rsidP="003C7CBF">
      <w:pPr>
        <w:pStyle w:val="Heading2"/>
      </w:pPr>
      <w:bookmarkStart w:id="39" w:name="_Toc498640548"/>
      <w:r>
        <w:t>Use-case: Log in</w:t>
      </w:r>
      <w:bookmarkEnd w:id="39"/>
    </w:p>
    <w:p w14:paraId="1AE56869" w14:textId="77777777" w:rsidR="003C7CBF" w:rsidRPr="003C7CBF" w:rsidRDefault="003C7CBF" w:rsidP="003C7CBF"/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3C7CBF" w14:paraId="71059EF6" w14:textId="77777777" w:rsidTr="00FB5259">
        <w:tc>
          <w:tcPr>
            <w:tcW w:w="2085" w:type="dxa"/>
          </w:tcPr>
          <w:p w14:paraId="5318C2AB" w14:textId="77777777" w:rsidR="003C7CBF" w:rsidRDefault="003C7CBF" w:rsidP="00FB5259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77F0EEC9" w14:textId="18987EA8" w:rsidR="003C7CBF" w:rsidRDefault="0006737D" w:rsidP="0006737D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40" w:name="_Toc498639583"/>
            <w:bookmarkStart w:id="41" w:name="_Toc498640549"/>
            <w:r>
              <w:rPr>
                <w:b w:val="0"/>
              </w:rPr>
              <w:t>Log in</w:t>
            </w:r>
            <w:bookmarkEnd w:id="40"/>
            <w:bookmarkEnd w:id="41"/>
          </w:p>
        </w:tc>
      </w:tr>
      <w:tr w:rsidR="003C7CBF" w14:paraId="2CE2B1E9" w14:textId="77777777" w:rsidTr="00FB5259">
        <w:tc>
          <w:tcPr>
            <w:tcW w:w="2085" w:type="dxa"/>
          </w:tcPr>
          <w:p w14:paraId="7FB02CA3" w14:textId="77777777" w:rsidR="003C7CBF" w:rsidRDefault="003C7CBF" w:rsidP="00FB5259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24AD715D" w14:textId="2C4B83B1" w:rsidR="003C7CBF" w:rsidRDefault="003C7CBF" w:rsidP="003C7CBF">
            <w:pPr>
              <w:pStyle w:val="Normal1"/>
            </w:pPr>
            <w:r>
              <w:t>This use case describes how the users can log in to this app</w:t>
            </w:r>
          </w:p>
        </w:tc>
      </w:tr>
      <w:tr w:rsidR="003C7CBF" w14:paraId="0416E960" w14:textId="77777777" w:rsidTr="00FB5259">
        <w:trPr>
          <w:trHeight w:val="240"/>
        </w:trPr>
        <w:tc>
          <w:tcPr>
            <w:tcW w:w="2085" w:type="dxa"/>
          </w:tcPr>
          <w:p w14:paraId="0FD0092B" w14:textId="77777777" w:rsidR="003C7CBF" w:rsidRDefault="003C7CBF" w:rsidP="00FB5259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3AFC8213" w14:textId="10D55D77" w:rsidR="003C7CBF" w:rsidRDefault="003C7CBF" w:rsidP="00FB5259">
            <w:pPr>
              <w:pStyle w:val="Normal1"/>
            </w:pPr>
            <w:r>
              <w:t>User</w:t>
            </w:r>
          </w:p>
        </w:tc>
      </w:tr>
      <w:tr w:rsidR="003C7CBF" w14:paraId="699DC5FB" w14:textId="77777777" w:rsidTr="00FB5259">
        <w:tc>
          <w:tcPr>
            <w:tcW w:w="2085" w:type="dxa"/>
          </w:tcPr>
          <w:p w14:paraId="7E03AC83" w14:textId="77777777" w:rsidR="003C7CBF" w:rsidRDefault="003C7CBF" w:rsidP="00FB5259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60252FD7" w14:textId="77777777" w:rsidR="003C7CBF" w:rsidRDefault="0055463B" w:rsidP="00781764">
            <w:pPr>
              <w:pStyle w:val="Normal1"/>
              <w:widowControl/>
              <w:numPr>
                <w:ilvl w:val="0"/>
                <w:numId w:val="15"/>
              </w:numPr>
              <w:contextualSpacing/>
            </w:pPr>
            <w:r>
              <w:t>Fill username and password</w:t>
            </w:r>
          </w:p>
          <w:p w14:paraId="4CC62C49" w14:textId="2EEF5316" w:rsidR="0055463B" w:rsidRDefault="0055463B" w:rsidP="00781764">
            <w:pPr>
              <w:pStyle w:val="Normal1"/>
              <w:widowControl/>
              <w:numPr>
                <w:ilvl w:val="0"/>
                <w:numId w:val="15"/>
              </w:numPr>
              <w:contextualSpacing/>
            </w:pPr>
            <w:r>
              <w:t>Choose Log in</w:t>
            </w:r>
          </w:p>
        </w:tc>
      </w:tr>
      <w:tr w:rsidR="003C7CBF" w14:paraId="66906A62" w14:textId="77777777" w:rsidTr="00FB5259">
        <w:tc>
          <w:tcPr>
            <w:tcW w:w="2085" w:type="dxa"/>
          </w:tcPr>
          <w:p w14:paraId="64C129BD" w14:textId="0DA931FC" w:rsidR="003C7CBF" w:rsidRDefault="003C7CBF" w:rsidP="00FB5259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1DDB387A" w14:textId="4AAD589F" w:rsidR="0055463B" w:rsidRDefault="0055463B" w:rsidP="0055463B">
            <w:pPr>
              <w:pStyle w:val="Normal1"/>
              <w:rPr>
                <w:b/>
              </w:rPr>
            </w:pPr>
            <w:r>
              <w:rPr>
                <w:b/>
              </w:rPr>
              <w:t>Alternative flow 1: The account is wrong</w:t>
            </w:r>
          </w:p>
          <w:p w14:paraId="2130DEC2" w14:textId="772DB7BB" w:rsidR="0055463B" w:rsidRDefault="0055463B" w:rsidP="00781764">
            <w:pPr>
              <w:pStyle w:val="Normal1"/>
              <w:numPr>
                <w:ilvl w:val="0"/>
                <w:numId w:val="17"/>
              </w:numPr>
            </w:pPr>
            <w:r>
              <w:t>After step #2 – Basic Flow,  if the account is wrong, show message to notice</w:t>
            </w:r>
          </w:p>
          <w:p w14:paraId="0C40C4A4" w14:textId="2A9AC75A" w:rsidR="003C7CBF" w:rsidRDefault="0055463B" w:rsidP="00781764">
            <w:pPr>
              <w:pStyle w:val="Normal1"/>
              <w:numPr>
                <w:ilvl w:val="0"/>
                <w:numId w:val="17"/>
              </w:numPr>
            </w:pPr>
            <w:r>
              <w:t>Show 2 actions: Create new account and Forget password</w:t>
            </w:r>
          </w:p>
          <w:p w14:paraId="616B25A7" w14:textId="6A0A6D64" w:rsidR="0055463B" w:rsidRDefault="0055463B" w:rsidP="00781764">
            <w:pPr>
              <w:pStyle w:val="Normal1"/>
              <w:numPr>
                <w:ilvl w:val="0"/>
                <w:numId w:val="17"/>
              </w:numPr>
            </w:pPr>
            <w:r>
              <w:t>Do corresponding use case with the chosen action</w:t>
            </w:r>
          </w:p>
        </w:tc>
      </w:tr>
      <w:tr w:rsidR="003C7CBF" w14:paraId="23CA6676" w14:textId="77777777" w:rsidTr="00FB5259">
        <w:tc>
          <w:tcPr>
            <w:tcW w:w="2085" w:type="dxa"/>
          </w:tcPr>
          <w:p w14:paraId="4D4E0EF6" w14:textId="6A645E53" w:rsidR="003C7CBF" w:rsidRDefault="003C7CBF" w:rsidP="00FB5259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46A0D9A5" w14:textId="2F87A451" w:rsidR="003C7CBF" w:rsidRDefault="0074426D" w:rsidP="00FB5259">
            <w:pPr>
              <w:pStyle w:val="Normal1"/>
            </w:pPr>
            <w:r>
              <w:t>User uses the app for the first time</w:t>
            </w:r>
          </w:p>
        </w:tc>
      </w:tr>
      <w:tr w:rsidR="003C7CBF" w14:paraId="0197D13A" w14:textId="77777777" w:rsidTr="00FB5259">
        <w:tc>
          <w:tcPr>
            <w:tcW w:w="2085" w:type="dxa"/>
          </w:tcPr>
          <w:p w14:paraId="26C97657" w14:textId="77777777" w:rsidR="003C7CBF" w:rsidRDefault="003C7CBF" w:rsidP="00FB5259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19CDA74C" w14:textId="680057B7" w:rsidR="003C7CBF" w:rsidRDefault="0074426D" w:rsidP="00FB5259">
            <w:pPr>
              <w:pStyle w:val="Normal1"/>
            </w:pPr>
            <w:r>
              <w:t>Login is successful and user can use other features</w:t>
            </w:r>
          </w:p>
        </w:tc>
      </w:tr>
    </w:tbl>
    <w:p w14:paraId="3957D417" w14:textId="77777777" w:rsidR="003C7CBF" w:rsidRDefault="003C7CBF" w:rsidP="0059234B"/>
    <w:p w14:paraId="05DD8C34" w14:textId="72CFE0D2" w:rsidR="0074426D" w:rsidRDefault="0074426D" w:rsidP="0074426D">
      <w:pPr>
        <w:pStyle w:val="Heading2"/>
      </w:pPr>
      <w:bookmarkStart w:id="42" w:name="_Toc498640550"/>
      <w:r>
        <w:lastRenderedPageBreak/>
        <w:t>Use-case: Create new account</w:t>
      </w:r>
      <w:bookmarkEnd w:id="42"/>
    </w:p>
    <w:p w14:paraId="2FA1F20E" w14:textId="77777777" w:rsidR="0074426D" w:rsidRPr="0074426D" w:rsidRDefault="0074426D" w:rsidP="0074426D"/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74426D" w14:paraId="0CF34EEF" w14:textId="77777777" w:rsidTr="00FB5259">
        <w:tc>
          <w:tcPr>
            <w:tcW w:w="2085" w:type="dxa"/>
          </w:tcPr>
          <w:p w14:paraId="5D04A4C3" w14:textId="77777777" w:rsidR="0074426D" w:rsidRDefault="0074426D" w:rsidP="00FB5259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1631BB83" w14:textId="79D8D1C5" w:rsidR="0074426D" w:rsidRDefault="0074426D" w:rsidP="00FB5259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43" w:name="_Toc498639585"/>
            <w:bookmarkStart w:id="44" w:name="_Toc498640551"/>
            <w:r>
              <w:rPr>
                <w:b w:val="0"/>
              </w:rPr>
              <w:t>Create new account</w:t>
            </w:r>
            <w:bookmarkEnd w:id="43"/>
            <w:bookmarkEnd w:id="44"/>
          </w:p>
        </w:tc>
      </w:tr>
      <w:tr w:rsidR="0074426D" w14:paraId="6857457B" w14:textId="77777777" w:rsidTr="00FB5259">
        <w:tc>
          <w:tcPr>
            <w:tcW w:w="2085" w:type="dxa"/>
          </w:tcPr>
          <w:p w14:paraId="6D27DF18" w14:textId="77777777" w:rsidR="0074426D" w:rsidRDefault="0074426D" w:rsidP="00FB5259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2DA6855E" w14:textId="11091FA1" w:rsidR="0074426D" w:rsidRDefault="0074426D" w:rsidP="00FB5259">
            <w:pPr>
              <w:pStyle w:val="Normal1"/>
            </w:pPr>
            <w:r>
              <w:t xml:space="preserve">This use case describes how the </w:t>
            </w:r>
            <w:r w:rsidR="00DD11D9">
              <w:t>Purchaser ca</w:t>
            </w:r>
            <w:r>
              <w:t>n create new account</w:t>
            </w:r>
          </w:p>
        </w:tc>
      </w:tr>
      <w:tr w:rsidR="0074426D" w14:paraId="3D10F4C8" w14:textId="77777777" w:rsidTr="00FB5259">
        <w:trPr>
          <w:trHeight w:val="240"/>
        </w:trPr>
        <w:tc>
          <w:tcPr>
            <w:tcW w:w="2085" w:type="dxa"/>
          </w:tcPr>
          <w:p w14:paraId="771173D2" w14:textId="77777777" w:rsidR="0074426D" w:rsidRDefault="0074426D" w:rsidP="00FB5259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73952DF5" w14:textId="06F30136" w:rsidR="0074426D" w:rsidRDefault="00DD11D9" w:rsidP="00FB5259">
            <w:pPr>
              <w:pStyle w:val="Normal1"/>
            </w:pPr>
            <w:r>
              <w:t>Purchaser</w:t>
            </w:r>
          </w:p>
        </w:tc>
      </w:tr>
      <w:tr w:rsidR="0074426D" w14:paraId="7B40441D" w14:textId="77777777" w:rsidTr="00FB5259">
        <w:tc>
          <w:tcPr>
            <w:tcW w:w="2085" w:type="dxa"/>
          </w:tcPr>
          <w:p w14:paraId="4E8B8255" w14:textId="77777777" w:rsidR="0074426D" w:rsidRDefault="0074426D" w:rsidP="00FB5259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5913E360" w14:textId="4111A1CF" w:rsidR="0074426D" w:rsidRDefault="009366BE" w:rsidP="00781764">
            <w:pPr>
              <w:pStyle w:val="Normal1"/>
              <w:widowControl/>
              <w:numPr>
                <w:ilvl w:val="0"/>
                <w:numId w:val="18"/>
              </w:numPr>
              <w:contextualSpacing/>
            </w:pPr>
            <w:r>
              <w:t>Choose Create new password</w:t>
            </w:r>
          </w:p>
          <w:p w14:paraId="38C548E4" w14:textId="77777777" w:rsidR="0074426D" w:rsidRDefault="0094192D" w:rsidP="00781764">
            <w:pPr>
              <w:pStyle w:val="Normal1"/>
              <w:widowControl/>
              <w:numPr>
                <w:ilvl w:val="0"/>
                <w:numId w:val="18"/>
              </w:numPr>
              <w:contextualSpacing/>
            </w:pPr>
            <w:r>
              <w:t>Fill some personal information, username, password and real email</w:t>
            </w:r>
          </w:p>
          <w:p w14:paraId="6B06B450" w14:textId="64AFE702" w:rsidR="0094192D" w:rsidRDefault="0094192D" w:rsidP="00781764">
            <w:pPr>
              <w:pStyle w:val="Normal1"/>
              <w:widowControl/>
              <w:numPr>
                <w:ilvl w:val="0"/>
                <w:numId w:val="18"/>
              </w:numPr>
              <w:contextualSpacing/>
            </w:pPr>
            <w:r>
              <w:t>Choose create</w:t>
            </w:r>
          </w:p>
        </w:tc>
      </w:tr>
      <w:tr w:rsidR="0074426D" w14:paraId="3EEFE314" w14:textId="77777777" w:rsidTr="00FB5259">
        <w:tc>
          <w:tcPr>
            <w:tcW w:w="2085" w:type="dxa"/>
          </w:tcPr>
          <w:p w14:paraId="6B8211D5" w14:textId="038A1E0F" w:rsidR="0074426D" w:rsidRDefault="0074426D" w:rsidP="00FB5259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77F2F79C" w14:textId="7107B8AD" w:rsidR="0074426D" w:rsidRDefault="0074426D" w:rsidP="00FB5259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1: </w:t>
            </w:r>
            <w:r w:rsidR="00DD11D9">
              <w:rPr>
                <w:b/>
              </w:rPr>
              <w:t>The email has been used</w:t>
            </w:r>
          </w:p>
          <w:p w14:paraId="3F1216C8" w14:textId="22B672FD" w:rsidR="0074426D" w:rsidRDefault="0074426D" w:rsidP="00781764">
            <w:pPr>
              <w:pStyle w:val="Normal1"/>
              <w:numPr>
                <w:ilvl w:val="0"/>
                <w:numId w:val="19"/>
              </w:numPr>
            </w:pPr>
            <w:r>
              <w:t xml:space="preserve">After step #2 – Basic Flow,  if the </w:t>
            </w:r>
            <w:r w:rsidR="00DD11D9">
              <w:t>email has been used already, show message to user to change email or Choose Forget password</w:t>
            </w:r>
          </w:p>
          <w:p w14:paraId="3400BAEB" w14:textId="77777777" w:rsidR="0074426D" w:rsidRDefault="0074426D" w:rsidP="00781764">
            <w:pPr>
              <w:pStyle w:val="Normal1"/>
              <w:numPr>
                <w:ilvl w:val="0"/>
                <w:numId w:val="19"/>
              </w:numPr>
            </w:pPr>
            <w:r>
              <w:t>Show 2 actions: Create new account and Forget password</w:t>
            </w:r>
          </w:p>
          <w:p w14:paraId="1B0F8F0F" w14:textId="77777777" w:rsidR="0074426D" w:rsidRDefault="0074426D" w:rsidP="00781764">
            <w:pPr>
              <w:pStyle w:val="Normal1"/>
              <w:numPr>
                <w:ilvl w:val="0"/>
                <w:numId w:val="19"/>
              </w:numPr>
            </w:pPr>
            <w:r>
              <w:t>Do corresponding use case with the chosen action</w:t>
            </w:r>
          </w:p>
        </w:tc>
      </w:tr>
      <w:tr w:rsidR="0074426D" w14:paraId="1D80F987" w14:textId="77777777" w:rsidTr="00FB5259">
        <w:tc>
          <w:tcPr>
            <w:tcW w:w="2085" w:type="dxa"/>
          </w:tcPr>
          <w:p w14:paraId="13E74BB0" w14:textId="77777777" w:rsidR="0074426D" w:rsidRDefault="0074426D" w:rsidP="00FB5259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2B4F551D" w14:textId="00A4F6D5" w:rsidR="0074426D" w:rsidRDefault="0074426D" w:rsidP="0094192D">
            <w:pPr>
              <w:pStyle w:val="Normal1"/>
            </w:pPr>
            <w:r>
              <w:t xml:space="preserve">User </w:t>
            </w:r>
            <w:r w:rsidR="0094192D">
              <w:t>hasn’t had any account and want to create to use app</w:t>
            </w:r>
          </w:p>
        </w:tc>
      </w:tr>
      <w:tr w:rsidR="0074426D" w14:paraId="471D8685" w14:textId="77777777" w:rsidTr="00FB5259">
        <w:tc>
          <w:tcPr>
            <w:tcW w:w="2085" w:type="dxa"/>
          </w:tcPr>
          <w:p w14:paraId="77F16829" w14:textId="77777777" w:rsidR="0074426D" w:rsidRDefault="0074426D" w:rsidP="00FB5259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0335EEF9" w14:textId="467D102B" w:rsidR="0094192D" w:rsidRDefault="0094192D" w:rsidP="0094192D">
            <w:pPr>
              <w:pStyle w:val="Normal1"/>
            </w:pPr>
            <w:r>
              <w:t>Account is created</w:t>
            </w:r>
          </w:p>
        </w:tc>
      </w:tr>
    </w:tbl>
    <w:p w14:paraId="492B597E" w14:textId="5FB8F35D" w:rsidR="0074426D" w:rsidRDefault="0074426D" w:rsidP="0059234B"/>
    <w:p w14:paraId="071CC620" w14:textId="5A15CCC5" w:rsidR="0094192D" w:rsidRDefault="0094192D" w:rsidP="0094192D">
      <w:pPr>
        <w:pStyle w:val="Heading2"/>
      </w:pPr>
      <w:bookmarkStart w:id="45" w:name="_Toc498640552"/>
      <w:r>
        <w:t xml:space="preserve">Use-case: </w:t>
      </w:r>
      <w:r w:rsidR="008A440A">
        <w:t>Reset</w:t>
      </w:r>
      <w:r>
        <w:t xml:space="preserve"> password</w:t>
      </w:r>
      <w:r w:rsidR="008A440A">
        <w:t xml:space="preserve"> when forget</w:t>
      </w:r>
      <w:bookmarkEnd w:id="45"/>
    </w:p>
    <w:p w14:paraId="1983B3AB" w14:textId="77777777" w:rsidR="0094192D" w:rsidRDefault="0094192D" w:rsidP="0094192D"/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94192D" w14:paraId="69B7F5C5" w14:textId="77777777" w:rsidTr="00FB5259">
        <w:tc>
          <w:tcPr>
            <w:tcW w:w="2085" w:type="dxa"/>
          </w:tcPr>
          <w:p w14:paraId="0853E0B2" w14:textId="77777777" w:rsidR="0094192D" w:rsidRDefault="0094192D" w:rsidP="00FB5259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14DFD340" w14:textId="2D9FDA23" w:rsidR="0094192D" w:rsidRDefault="00C56149" w:rsidP="00FB5259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46" w:name="_Toc498639587"/>
            <w:bookmarkStart w:id="47" w:name="_Toc498640553"/>
            <w:r>
              <w:rPr>
                <w:b w:val="0"/>
              </w:rPr>
              <w:t>Reset password when forget</w:t>
            </w:r>
            <w:bookmarkEnd w:id="46"/>
            <w:bookmarkEnd w:id="47"/>
          </w:p>
        </w:tc>
      </w:tr>
      <w:tr w:rsidR="0094192D" w14:paraId="42052F2F" w14:textId="77777777" w:rsidTr="00FB5259">
        <w:tc>
          <w:tcPr>
            <w:tcW w:w="2085" w:type="dxa"/>
          </w:tcPr>
          <w:p w14:paraId="515C7742" w14:textId="77777777" w:rsidR="0094192D" w:rsidRDefault="0094192D" w:rsidP="00FB5259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63580002" w14:textId="6EAEA7DD" w:rsidR="0094192D" w:rsidRDefault="0094192D" w:rsidP="00C56149">
            <w:pPr>
              <w:pStyle w:val="Normal1"/>
            </w:pPr>
            <w:r>
              <w:t xml:space="preserve">This use case describes how the Purchaser </w:t>
            </w:r>
            <w:r w:rsidR="00C56149">
              <w:t>reset and get new password when forgetting the old one</w:t>
            </w:r>
          </w:p>
        </w:tc>
      </w:tr>
      <w:tr w:rsidR="0094192D" w14:paraId="37334BC0" w14:textId="77777777" w:rsidTr="00FB5259">
        <w:trPr>
          <w:trHeight w:val="240"/>
        </w:trPr>
        <w:tc>
          <w:tcPr>
            <w:tcW w:w="2085" w:type="dxa"/>
          </w:tcPr>
          <w:p w14:paraId="5BEFEB79" w14:textId="77777777" w:rsidR="0094192D" w:rsidRDefault="0094192D" w:rsidP="00FB5259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1E297326" w14:textId="77777777" w:rsidR="0094192D" w:rsidRDefault="0094192D" w:rsidP="00FB5259">
            <w:pPr>
              <w:pStyle w:val="Normal1"/>
            </w:pPr>
            <w:r>
              <w:t>Purchaser</w:t>
            </w:r>
          </w:p>
        </w:tc>
      </w:tr>
      <w:tr w:rsidR="0094192D" w14:paraId="34F6985E" w14:textId="77777777" w:rsidTr="00FB5259">
        <w:tc>
          <w:tcPr>
            <w:tcW w:w="2085" w:type="dxa"/>
          </w:tcPr>
          <w:p w14:paraId="45EDE183" w14:textId="77777777" w:rsidR="0094192D" w:rsidRDefault="0094192D" w:rsidP="00FB5259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51F1337C" w14:textId="33926F92" w:rsidR="0094192D" w:rsidRDefault="0094192D" w:rsidP="00781764">
            <w:pPr>
              <w:pStyle w:val="Normal1"/>
              <w:widowControl/>
              <w:numPr>
                <w:ilvl w:val="0"/>
                <w:numId w:val="20"/>
              </w:numPr>
              <w:contextualSpacing/>
            </w:pPr>
            <w:r>
              <w:t xml:space="preserve">Choose </w:t>
            </w:r>
            <w:r w:rsidR="00C56149">
              <w:t>Forget</w:t>
            </w:r>
            <w:r>
              <w:t xml:space="preserve"> password</w:t>
            </w:r>
          </w:p>
          <w:p w14:paraId="2D50EE2B" w14:textId="0A655621" w:rsidR="0094192D" w:rsidRDefault="00C56149" w:rsidP="00781764">
            <w:pPr>
              <w:pStyle w:val="Normal1"/>
              <w:widowControl/>
              <w:numPr>
                <w:ilvl w:val="0"/>
                <w:numId w:val="20"/>
              </w:numPr>
              <w:contextualSpacing/>
            </w:pPr>
            <w:r>
              <w:t>Fill email to get new password</w:t>
            </w:r>
          </w:p>
          <w:p w14:paraId="14CDC476" w14:textId="31D50C42" w:rsidR="0094192D" w:rsidRDefault="00C56149" w:rsidP="00781764">
            <w:pPr>
              <w:pStyle w:val="Normal1"/>
              <w:widowControl/>
              <w:numPr>
                <w:ilvl w:val="0"/>
                <w:numId w:val="20"/>
              </w:numPr>
              <w:contextualSpacing/>
            </w:pPr>
            <w:r>
              <w:t>Check mail</w:t>
            </w:r>
          </w:p>
        </w:tc>
      </w:tr>
      <w:tr w:rsidR="0094192D" w14:paraId="573DE50D" w14:textId="77777777" w:rsidTr="00FB5259">
        <w:tc>
          <w:tcPr>
            <w:tcW w:w="2085" w:type="dxa"/>
          </w:tcPr>
          <w:p w14:paraId="73401C25" w14:textId="77777777" w:rsidR="0094192D" w:rsidRDefault="0094192D" w:rsidP="00FB5259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7D84BB03" w14:textId="3020BE4A" w:rsidR="0094192D" w:rsidRDefault="0094192D" w:rsidP="00FB5259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1: The </w:t>
            </w:r>
            <w:r w:rsidR="00C56149">
              <w:rPr>
                <w:b/>
              </w:rPr>
              <w:t>password is not sent after a long time</w:t>
            </w:r>
          </w:p>
          <w:p w14:paraId="26A9B2D2" w14:textId="5737FB3E" w:rsidR="0094192D" w:rsidRDefault="00C56149" w:rsidP="00781764">
            <w:pPr>
              <w:pStyle w:val="Normal1"/>
              <w:numPr>
                <w:ilvl w:val="0"/>
                <w:numId w:val="21"/>
              </w:numPr>
            </w:pPr>
            <w:r>
              <w:t>After step #3</w:t>
            </w:r>
            <w:r w:rsidR="0094192D">
              <w:t xml:space="preserve"> – Basic Flow,  if </w:t>
            </w:r>
            <w:r>
              <w:t>new</w:t>
            </w:r>
            <w:r w:rsidR="0094192D">
              <w:t xml:space="preserve"> </w:t>
            </w:r>
            <w:r>
              <w:t>password</w:t>
            </w:r>
            <w:r w:rsidR="0094192D">
              <w:t xml:space="preserve"> has</w:t>
            </w:r>
            <w:r>
              <w:t xml:space="preserve"> not</w:t>
            </w:r>
            <w:r w:rsidR="0094192D">
              <w:t xml:space="preserve"> been </w:t>
            </w:r>
            <w:r>
              <w:t>sent, choose resend</w:t>
            </w:r>
          </w:p>
        </w:tc>
      </w:tr>
      <w:tr w:rsidR="0094192D" w14:paraId="5ABF71DE" w14:textId="77777777" w:rsidTr="00FB5259">
        <w:tc>
          <w:tcPr>
            <w:tcW w:w="2085" w:type="dxa"/>
          </w:tcPr>
          <w:p w14:paraId="7C88F77D" w14:textId="77777777" w:rsidR="0094192D" w:rsidRDefault="0094192D" w:rsidP="00FB5259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2D8B7976" w14:textId="2022D985" w:rsidR="0094192D" w:rsidRDefault="00C56149" w:rsidP="00C56149">
            <w:pPr>
              <w:pStyle w:val="Normal1"/>
            </w:pPr>
            <w:r>
              <w:t>Purchaser</w:t>
            </w:r>
            <w:r w:rsidR="0094192D">
              <w:t xml:space="preserve"> </w:t>
            </w:r>
            <w:r>
              <w:t>forgets password</w:t>
            </w:r>
          </w:p>
        </w:tc>
      </w:tr>
      <w:tr w:rsidR="0094192D" w14:paraId="4535982C" w14:textId="77777777" w:rsidTr="00FB5259">
        <w:tc>
          <w:tcPr>
            <w:tcW w:w="2085" w:type="dxa"/>
          </w:tcPr>
          <w:p w14:paraId="7D802EDB" w14:textId="77777777" w:rsidR="0094192D" w:rsidRDefault="0094192D" w:rsidP="00FB5259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39928643" w14:textId="2A1E3FB0" w:rsidR="0094192D" w:rsidRDefault="00C56149" w:rsidP="00C56149">
            <w:pPr>
              <w:pStyle w:val="Normal1"/>
            </w:pPr>
            <w:r>
              <w:t>Purchaser gets new password</w:t>
            </w:r>
          </w:p>
        </w:tc>
      </w:tr>
    </w:tbl>
    <w:p w14:paraId="7B015974" w14:textId="77777777" w:rsidR="0094192D" w:rsidRPr="0094192D" w:rsidRDefault="0094192D" w:rsidP="0094192D"/>
    <w:p w14:paraId="219D8E8A" w14:textId="41292954" w:rsidR="0094192D" w:rsidRPr="0059234B" w:rsidRDefault="0094192D" w:rsidP="0059234B"/>
    <w:sectPr w:rsidR="0094192D" w:rsidRPr="0059234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FF30F" w14:textId="77777777" w:rsidR="00EF6CE4" w:rsidRDefault="00EF6CE4">
      <w:pPr>
        <w:spacing w:line="240" w:lineRule="auto"/>
      </w:pPr>
      <w:r>
        <w:separator/>
      </w:r>
    </w:p>
  </w:endnote>
  <w:endnote w:type="continuationSeparator" w:id="0">
    <w:p w14:paraId="6919DE56" w14:textId="77777777" w:rsidR="00EF6CE4" w:rsidRDefault="00EF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B5259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FB5259" w:rsidRDefault="00FB525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2BD863F0" w:rsidR="00FB5259" w:rsidRDefault="00FB5259" w:rsidP="00B860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F6CE4">
            <w:fldChar w:fldCharType="begin"/>
          </w:r>
          <w:r w:rsidR="00EF6CE4">
            <w:instrText xml:space="preserve"> DOCPROPERTY "Company"  \* MERGEFORMAT </w:instrText>
          </w:r>
          <w:r w:rsidR="00EF6CE4">
            <w:fldChar w:fldCharType="separate"/>
          </w:r>
          <w:r>
            <w:t>Terrorists</w:t>
          </w:r>
          <w:r w:rsidR="00EF6CE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F378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4927DC78" w:rsidR="00FB5259" w:rsidRDefault="00FB525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F378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FB5259" w:rsidRDefault="00FB5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72697" w14:textId="77777777" w:rsidR="00EF6CE4" w:rsidRDefault="00EF6CE4">
      <w:pPr>
        <w:spacing w:line="240" w:lineRule="auto"/>
      </w:pPr>
      <w:r>
        <w:separator/>
      </w:r>
    </w:p>
  </w:footnote>
  <w:footnote w:type="continuationSeparator" w:id="0">
    <w:p w14:paraId="74E1FD5A" w14:textId="77777777" w:rsidR="00EF6CE4" w:rsidRDefault="00EF6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FB5259" w:rsidRDefault="00FB5259">
    <w:pPr>
      <w:rPr>
        <w:sz w:val="24"/>
      </w:rPr>
    </w:pPr>
  </w:p>
  <w:p w14:paraId="6B05F8DF" w14:textId="77777777" w:rsidR="00FB5259" w:rsidRDefault="00FB5259">
    <w:pPr>
      <w:pBdr>
        <w:top w:val="single" w:sz="6" w:space="1" w:color="auto"/>
      </w:pBdr>
      <w:rPr>
        <w:sz w:val="24"/>
      </w:rPr>
    </w:pPr>
  </w:p>
  <w:p w14:paraId="5F2979D9" w14:textId="77777777" w:rsidR="00FB5259" w:rsidRDefault="00FB525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Terrorists</w:t>
    </w:r>
    <w:r>
      <w:rPr>
        <w:rFonts w:ascii="Arial" w:hAnsi="Arial"/>
        <w:b/>
        <w:sz w:val="36"/>
      </w:rPr>
      <w:fldChar w:fldCharType="end"/>
    </w:r>
  </w:p>
  <w:p w14:paraId="553456F8" w14:textId="77777777" w:rsidR="00FB5259" w:rsidRDefault="00FB5259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FB5259" w:rsidRDefault="00FB5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B5259" w14:paraId="28BB3B33" w14:textId="77777777">
      <w:tc>
        <w:tcPr>
          <w:tcW w:w="6379" w:type="dxa"/>
        </w:tcPr>
        <w:p w14:paraId="797306E1" w14:textId="21524F21" w:rsidR="00FB5259" w:rsidRDefault="00FB5259" w:rsidP="0059234B">
          <w:r>
            <w:t>Product Scanner</w:t>
          </w:r>
        </w:p>
      </w:tc>
      <w:tc>
        <w:tcPr>
          <w:tcW w:w="3179" w:type="dxa"/>
        </w:tcPr>
        <w:p w14:paraId="4CDBD65B" w14:textId="7E3A5526" w:rsidR="00FB5259" w:rsidRDefault="00FB525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&lt;1.2&gt;</w:t>
          </w:r>
        </w:p>
      </w:tc>
    </w:tr>
    <w:tr w:rsidR="00FB5259" w14:paraId="489C52E7" w14:textId="77777777">
      <w:tc>
        <w:tcPr>
          <w:tcW w:w="6379" w:type="dxa"/>
        </w:tcPr>
        <w:p w14:paraId="31DADAB6" w14:textId="7849B42C" w:rsidR="00FB5259" w:rsidRDefault="00EF6CE4" w:rsidP="0059234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B5259">
            <w:t>Use-Case Specification</w:t>
          </w:r>
          <w:r>
            <w:fldChar w:fldCharType="end"/>
          </w:r>
        </w:p>
      </w:tc>
      <w:tc>
        <w:tcPr>
          <w:tcW w:w="3179" w:type="dxa"/>
        </w:tcPr>
        <w:p w14:paraId="34054106" w14:textId="6290E1E5" w:rsidR="00FB5259" w:rsidRDefault="00FB5259">
          <w:r>
            <w:t xml:space="preserve">  Date:  &lt;16/11/2017&gt;</w:t>
          </w:r>
        </w:p>
      </w:tc>
    </w:tr>
    <w:tr w:rsidR="00FB5259" w14:paraId="21DF6F90" w14:textId="77777777">
      <w:tc>
        <w:tcPr>
          <w:tcW w:w="9558" w:type="dxa"/>
          <w:gridSpan w:val="2"/>
        </w:tcPr>
        <w:p w14:paraId="30254BF3" w14:textId="77777777" w:rsidR="00FB5259" w:rsidRDefault="00FB5259">
          <w:r>
            <w:t>&lt;document identifier&gt;</w:t>
          </w:r>
        </w:p>
      </w:tc>
    </w:tr>
  </w:tbl>
  <w:p w14:paraId="13C7A954" w14:textId="77777777" w:rsidR="00FB5259" w:rsidRDefault="00FB5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1E16B2"/>
    <w:multiLevelType w:val="multilevel"/>
    <w:tmpl w:val="C5E43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98D"/>
    <w:multiLevelType w:val="multilevel"/>
    <w:tmpl w:val="C5E43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17518"/>
    <w:multiLevelType w:val="multilevel"/>
    <w:tmpl w:val="AE30D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B81743"/>
    <w:multiLevelType w:val="multilevel"/>
    <w:tmpl w:val="510CC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454937"/>
    <w:multiLevelType w:val="multilevel"/>
    <w:tmpl w:val="00C25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40EDD"/>
    <w:multiLevelType w:val="multilevel"/>
    <w:tmpl w:val="AE30D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FC7974"/>
    <w:multiLevelType w:val="multilevel"/>
    <w:tmpl w:val="4AFE6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120E1"/>
    <w:multiLevelType w:val="multilevel"/>
    <w:tmpl w:val="C5E43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4037"/>
    <w:multiLevelType w:val="multilevel"/>
    <w:tmpl w:val="9E48D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6A4575"/>
    <w:multiLevelType w:val="multilevel"/>
    <w:tmpl w:val="C5E43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25921"/>
    <w:multiLevelType w:val="multilevel"/>
    <w:tmpl w:val="FF6E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353526"/>
    <w:multiLevelType w:val="multilevel"/>
    <w:tmpl w:val="53847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4E3CE0"/>
    <w:multiLevelType w:val="multilevel"/>
    <w:tmpl w:val="2022F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76B21"/>
    <w:multiLevelType w:val="multilevel"/>
    <w:tmpl w:val="30C0A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D0C14"/>
    <w:multiLevelType w:val="multilevel"/>
    <w:tmpl w:val="15F49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C00055"/>
    <w:multiLevelType w:val="multilevel"/>
    <w:tmpl w:val="C5E43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8209B"/>
    <w:multiLevelType w:val="hybridMultilevel"/>
    <w:tmpl w:val="D350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41B73A2"/>
    <w:multiLevelType w:val="hybridMultilevel"/>
    <w:tmpl w:val="D350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27E46"/>
    <w:multiLevelType w:val="multilevel"/>
    <w:tmpl w:val="4F62C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62277"/>
    <w:multiLevelType w:val="hybridMultilevel"/>
    <w:tmpl w:val="D350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20"/>
  </w:num>
  <w:num w:numId="9">
    <w:abstractNumId w:val="11"/>
  </w:num>
  <w:num w:numId="10">
    <w:abstractNumId w:val="7"/>
  </w:num>
  <w:num w:numId="11">
    <w:abstractNumId w:val="15"/>
  </w:num>
  <w:num w:numId="12">
    <w:abstractNumId w:val="13"/>
  </w:num>
  <w:num w:numId="13">
    <w:abstractNumId w:val="9"/>
  </w:num>
  <w:num w:numId="14">
    <w:abstractNumId w:val="12"/>
  </w:num>
  <w:num w:numId="15">
    <w:abstractNumId w:val="1"/>
  </w:num>
  <w:num w:numId="16">
    <w:abstractNumId w:val="16"/>
  </w:num>
  <w:num w:numId="17">
    <w:abstractNumId w:val="19"/>
  </w:num>
  <w:num w:numId="18">
    <w:abstractNumId w:val="8"/>
  </w:num>
  <w:num w:numId="19">
    <w:abstractNumId w:val="17"/>
  </w:num>
  <w:num w:numId="20">
    <w:abstractNumId w:val="10"/>
  </w:num>
  <w:num w:numId="21">
    <w:abstractNumId w:val="21"/>
  </w:num>
  <w:num w:numId="22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088B"/>
    <w:rsid w:val="00016409"/>
    <w:rsid w:val="000266C1"/>
    <w:rsid w:val="000379FC"/>
    <w:rsid w:val="0005448B"/>
    <w:rsid w:val="0006737D"/>
    <w:rsid w:val="000A0E7B"/>
    <w:rsid w:val="000A4D5C"/>
    <w:rsid w:val="000C0AE6"/>
    <w:rsid w:val="000C5EAE"/>
    <w:rsid w:val="000C7E2A"/>
    <w:rsid w:val="000D02B5"/>
    <w:rsid w:val="000F6A6F"/>
    <w:rsid w:val="00145797"/>
    <w:rsid w:val="00174857"/>
    <w:rsid w:val="001926FD"/>
    <w:rsid w:val="001A4E01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1B30"/>
    <w:rsid w:val="002C788A"/>
    <w:rsid w:val="002C7CB2"/>
    <w:rsid w:val="00303B75"/>
    <w:rsid w:val="0034779E"/>
    <w:rsid w:val="00366692"/>
    <w:rsid w:val="003912F0"/>
    <w:rsid w:val="003B55A1"/>
    <w:rsid w:val="003C7CBF"/>
    <w:rsid w:val="003D081E"/>
    <w:rsid w:val="003F741E"/>
    <w:rsid w:val="004078A2"/>
    <w:rsid w:val="004A46CA"/>
    <w:rsid w:val="004D146C"/>
    <w:rsid w:val="004D14DB"/>
    <w:rsid w:val="004E3DCC"/>
    <w:rsid w:val="004E728F"/>
    <w:rsid w:val="00512D5C"/>
    <w:rsid w:val="00512FAF"/>
    <w:rsid w:val="0055463B"/>
    <w:rsid w:val="005835BF"/>
    <w:rsid w:val="00591379"/>
    <w:rsid w:val="0059234B"/>
    <w:rsid w:val="005B2D99"/>
    <w:rsid w:val="005B6CA7"/>
    <w:rsid w:val="00621BED"/>
    <w:rsid w:val="00630073"/>
    <w:rsid w:val="00661C90"/>
    <w:rsid w:val="006D0A9A"/>
    <w:rsid w:val="006F3780"/>
    <w:rsid w:val="00705E25"/>
    <w:rsid w:val="007201F3"/>
    <w:rsid w:val="00722628"/>
    <w:rsid w:val="00727D12"/>
    <w:rsid w:val="00735E6A"/>
    <w:rsid w:val="0074426D"/>
    <w:rsid w:val="00781764"/>
    <w:rsid w:val="007C150D"/>
    <w:rsid w:val="007E4E80"/>
    <w:rsid w:val="00804E89"/>
    <w:rsid w:val="00810936"/>
    <w:rsid w:val="00834F25"/>
    <w:rsid w:val="00876F9C"/>
    <w:rsid w:val="008A0730"/>
    <w:rsid w:val="008A440A"/>
    <w:rsid w:val="008A7F64"/>
    <w:rsid w:val="008C235D"/>
    <w:rsid w:val="00930E23"/>
    <w:rsid w:val="009366BE"/>
    <w:rsid w:val="0094192D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8607B"/>
    <w:rsid w:val="00BA460E"/>
    <w:rsid w:val="00BF2D2B"/>
    <w:rsid w:val="00BF554F"/>
    <w:rsid w:val="00C55CA7"/>
    <w:rsid w:val="00C56149"/>
    <w:rsid w:val="00C63672"/>
    <w:rsid w:val="00C71211"/>
    <w:rsid w:val="00C940E9"/>
    <w:rsid w:val="00C95372"/>
    <w:rsid w:val="00C9706D"/>
    <w:rsid w:val="00C975CC"/>
    <w:rsid w:val="00CA63BB"/>
    <w:rsid w:val="00CC1AB1"/>
    <w:rsid w:val="00CC3E04"/>
    <w:rsid w:val="00CC554D"/>
    <w:rsid w:val="00CD4E74"/>
    <w:rsid w:val="00CE05C2"/>
    <w:rsid w:val="00CE339B"/>
    <w:rsid w:val="00CF47BE"/>
    <w:rsid w:val="00D35282"/>
    <w:rsid w:val="00D4008C"/>
    <w:rsid w:val="00D8281D"/>
    <w:rsid w:val="00D931B6"/>
    <w:rsid w:val="00D95CAB"/>
    <w:rsid w:val="00DA5EB3"/>
    <w:rsid w:val="00DB5FA3"/>
    <w:rsid w:val="00DC44DD"/>
    <w:rsid w:val="00DD11D9"/>
    <w:rsid w:val="00DE2F23"/>
    <w:rsid w:val="00E03F5B"/>
    <w:rsid w:val="00E06BE7"/>
    <w:rsid w:val="00E170AA"/>
    <w:rsid w:val="00E27CBE"/>
    <w:rsid w:val="00E46B3F"/>
    <w:rsid w:val="00E9175C"/>
    <w:rsid w:val="00E92C69"/>
    <w:rsid w:val="00EC00CE"/>
    <w:rsid w:val="00EC45E3"/>
    <w:rsid w:val="00EF6CE4"/>
    <w:rsid w:val="00F02F9F"/>
    <w:rsid w:val="00F25C41"/>
    <w:rsid w:val="00F54DC2"/>
    <w:rsid w:val="00F77891"/>
    <w:rsid w:val="00F92264"/>
    <w:rsid w:val="00F94CDD"/>
    <w:rsid w:val="00F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C06EAE5-3A40-4637-BA7A-2078628D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59234B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9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8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1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0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3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8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4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1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4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4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8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191</TotalTime>
  <Pages>8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Use-Case Product Scanner</vt:lpstr>
    </vt:vector>
  </TitlesOfParts>
  <Company>Terrorists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Use-Case Product Scanner</dc:title>
  <dc:subject>Product Scanner</dc:subject>
  <dc:creator>Terrorists</dc:creator>
  <cp:keywords/>
  <dc:description/>
  <cp:lastModifiedBy>ASUS</cp:lastModifiedBy>
  <cp:revision>10</cp:revision>
  <cp:lastPrinted>1900-12-31T17:00:00Z</cp:lastPrinted>
  <dcterms:created xsi:type="dcterms:W3CDTF">2017-11-02T11:15:00Z</dcterms:created>
  <dcterms:modified xsi:type="dcterms:W3CDTF">2017-11-18T00:12:00Z</dcterms:modified>
</cp:coreProperties>
</file>