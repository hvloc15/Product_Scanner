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CE24" w14:textId="77777777" w:rsidR="009C307A" w:rsidRDefault="00E170A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8607B">
        <w:t>Product Scanner</w:t>
      </w:r>
      <w:r>
        <w:fldChar w:fldCharType="end"/>
      </w:r>
    </w:p>
    <w:p w14:paraId="10DB093B" w14:textId="36914661" w:rsidR="009C307A" w:rsidRDefault="00CC3E04">
      <w:pPr>
        <w:pStyle w:val="Title"/>
        <w:jc w:val="right"/>
      </w:pPr>
      <w:fldSimple w:instr="title  \* Mergeformat ">
        <w:r w:rsidR="00B8607B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05A30F37" w:rsidR="009C307A" w:rsidRDefault="0059234B">
            <w:pPr>
              <w:pStyle w:val="Tabletext"/>
            </w:pPr>
            <w:r>
              <w:t>03/11/2017</w:t>
            </w:r>
          </w:p>
        </w:tc>
        <w:tc>
          <w:tcPr>
            <w:tcW w:w="1152" w:type="dxa"/>
          </w:tcPr>
          <w:p w14:paraId="1A6E6517" w14:textId="23E3A431" w:rsidR="009C307A" w:rsidRDefault="0059234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222557B3" w:rsidR="009C307A" w:rsidRDefault="0059234B">
            <w:pPr>
              <w:pStyle w:val="Tabletext"/>
            </w:pPr>
            <w:r>
              <w:t>Initial use-case</w:t>
            </w:r>
          </w:p>
        </w:tc>
        <w:tc>
          <w:tcPr>
            <w:tcW w:w="2304" w:type="dxa"/>
          </w:tcPr>
          <w:p w14:paraId="763E8793" w14:textId="342402AF" w:rsidR="009C307A" w:rsidRDefault="0059234B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Ân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Khương</w:t>
            </w:r>
            <w:proofErr w:type="spellEnd"/>
          </w:p>
        </w:tc>
      </w:tr>
      <w:tr w:rsidR="009C307A" w14:paraId="301536A5" w14:textId="77777777">
        <w:tc>
          <w:tcPr>
            <w:tcW w:w="2304" w:type="dxa"/>
          </w:tcPr>
          <w:p w14:paraId="65038689" w14:textId="6487D282" w:rsidR="009C307A" w:rsidRDefault="0059234B">
            <w:pPr>
              <w:pStyle w:val="Tabletext"/>
            </w:pPr>
            <w:r>
              <w:t>05/11/2017</w:t>
            </w:r>
          </w:p>
        </w:tc>
        <w:tc>
          <w:tcPr>
            <w:tcW w:w="1152" w:type="dxa"/>
          </w:tcPr>
          <w:p w14:paraId="534D1A53" w14:textId="49A3A463" w:rsidR="009C307A" w:rsidRDefault="0059234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FF7B2D9" w14:textId="25E637AB" w:rsidR="009C307A" w:rsidRDefault="0059234B">
            <w:pPr>
              <w:pStyle w:val="Tabletext"/>
            </w:pPr>
            <w:r>
              <w:t>Edit use-case</w:t>
            </w:r>
          </w:p>
        </w:tc>
        <w:tc>
          <w:tcPr>
            <w:tcW w:w="2304" w:type="dxa"/>
          </w:tcPr>
          <w:p w14:paraId="6C9520B8" w14:textId="0BF25C76" w:rsidR="009C307A" w:rsidRDefault="0059234B">
            <w:pPr>
              <w:pStyle w:val="Tabletext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Vĩnh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sdt>
      <w:sdtPr>
        <w:id w:val="6846541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 w14:paraId="428EE334" w14:textId="77777777" w:rsidR="0059234B" w:rsidRDefault="0059234B" w:rsidP="0059234B">
          <w:pPr>
            <w:pStyle w:val="TOC1"/>
            <w:tabs>
              <w:tab w:val="clear" w:pos="9360"/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7679114" w:history="1">
            <w:r w:rsidRPr="0058649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0BB1" w14:textId="77777777" w:rsidR="0059234B" w:rsidRDefault="0059234B" w:rsidP="0059234B">
          <w:pPr>
            <w:pStyle w:val="TOC1"/>
            <w:tabs>
              <w:tab w:val="clear" w:pos="9360"/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15" w:history="1">
            <w:r w:rsidRPr="005864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8249" w14:textId="77777777" w:rsidR="0059234B" w:rsidRDefault="0059234B" w:rsidP="0059234B">
          <w:pPr>
            <w:pStyle w:val="TOC1"/>
            <w:tabs>
              <w:tab w:val="clear" w:pos="9360"/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16" w:history="1">
            <w:r w:rsidRPr="0058649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Use-case: Show list of price from different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DD19" w14:textId="77777777" w:rsidR="0059234B" w:rsidRDefault="0059234B" w:rsidP="0059234B">
          <w:pPr>
            <w:pStyle w:val="TOC1"/>
            <w:tabs>
              <w:tab w:val="clear" w:pos="93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17" w:history="1">
            <w:r w:rsidRPr="00586491">
              <w:rPr>
                <w:rStyle w:val="Hyperlink"/>
                <w:noProof/>
              </w:rPr>
              <w:t>Show list of price from different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D2DB" w14:textId="77777777" w:rsidR="0059234B" w:rsidRDefault="0059234B" w:rsidP="0059234B">
          <w:pPr>
            <w:pStyle w:val="TOC2"/>
            <w:tabs>
              <w:tab w:val="clear" w:pos="93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18" w:history="1">
            <w:r w:rsidRPr="00586491">
              <w:rPr>
                <w:rStyle w:val="Hyperlink"/>
                <w:noProof/>
              </w:rPr>
              <w:t>View related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2666" w14:textId="77777777" w:rsidR="0059234B" w:rsidRDefault="0059234B" w:rsidP="0059234B">
          <w:pPr>
            <w:pStyle w:val="TOC2"/>
            <w:tabs>
              <w:tab w:val="clear" w:pos="9360"/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19" w:history="1">
            <w:r w:rsidRPr="0058649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Use-case: Add product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073A" w14:textId="77777777" w:rsidR="0059234B" w:rsidRDefault="0059234B" w:rsidP="0059234B">
          <w:pPr>
            <w:pStyle w:val="TOC2"/>
            <w:tabs>
              <w:tab w:val="clear" w:pos="93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20" w:history="1">
            <w:r w:rsidRPr="00586491">
              <w:rPr>
                <w:rStyle w:val="Hyperlink"/>
                <w:noProof/>
              </w:rPr>
              <w:t>Add product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EC53" w14:textId="77777777" w:rsidR="0059234B" w:rsidRDefault="0059234B" w:rsidP="0059234B">
          <w:pPr>
            <w:pStyle w:val="TOC2"/>
            <w:tabs>
              <w:tab w:val="clear" w:pos="9360"/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21" w:history="1">
            <w:r w:rsidRPr="0058649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Use-case: Calculate total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0518" w14:textId="77777777" w:rsidR="0059234B" w:rsidRDefault="0059234B" w:rsidP="0059234B">
          <w:pPr>
            <w:pStyle w:val="TOC2"/>
            <w:tabs>
              <w:tab w:val="clear" w:pos="93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22" w:history="1">
            <w:r w:rsidRPr="00586491">
              <w:rPr>
                <w:rStyle w:val="Hyperlink"/>
                <w:noProof/>
              </w:rPr>
              <w:t>Calculate total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347F" w14:textId="77777777" w:rsidR="0059234B" w:rsidRDefault="0059234B" w:rsidP="0059234B">
          <w:pPr>
            <w:pStyle w:val="TOC2"/>
            <w:tabs>
              <w:tab w:val="clear" w:pos="9360"/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23" w:history="1">
            <w:r w:rsidRPr="0058649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Use-case: Add new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D09E" w14:textId="77777777" w:rsidR="0059234B" w:rsidRDefault="0059234B" w:rsidP="0059234B">
          <w:pPr>
            <w:pStyle w:val="TOC2"/>
            <w:tabs>
              <w:tab w:val="clear" w:pos="9360"/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24" w:history="1">
            <w:r w:rsidRPr="00586491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Use-case: Review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0721" w14:textId="77777777" w:rsidR="0059234B" w:rsidRDefault="0059234B" w:rsidP="0059234B">
          <w:pPr>
            <w:pStyle w:val="TOC2"/>
            <w:tabs>
              <w:tab w:val="clear" w:pos="9360"/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25" w:history="1">
            <w:r w:rsidRPr="00586491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Use-case: Add new price to price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4CA4" w14:textId="77777777" w:rsidR="0059234B" w:rsidRDefault="0059234B" w:rsidP="0059234B">
          <w:pPr>
            <w:pStyle w:val="TOC2"/>
            <w:tabs>
              <w:tab w:val="clear" w:pos="9360"/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26" w:history="1">
            <w:r w:rsidRPr="00586491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6491">
              <w:rPr>
                <w:rStyle w:val="Hyperlink"/>
                <w:noProof/>
              </w:rPr>
              <w:t>Use-case: Review and approve for new contribute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E647" w14:textId="77777777" w:rsidR="0059234B" w:rsidRDefault="0059234B" w:rsidP="0059234B">
          <w:pPr>
            <w:pStyle w:val="TOC2"/>
            <w:tabs>
              <w:tab w:val="clear" w:pos="93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679127" w:history="1">
            <w:r w:rsidRPr="00586491">
              <w:rPr>
                <w:rStyle w:val="Hyperlink"/>
                <w:noProof/>
              </w:rPr>
              <w:t>Review and approve for new contribute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FC32" w14:textId="77777777" w:rsidR="0059234B" w:rsidRDefault="0059234B" w:rsidP="0059234B">
          <w:pPr>
            <w:pStyle w:val="Normal1"/>
            <w:tabs>
              <w:tab w:val="left" w:pos="1000"/>
            </w:tabs>
            <w:ind w:left="432" w:right="7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5A35FFF3" w14:textId="77777777" w:rsidR="0059234B" w:rsidRDefault="0059234B" w:rsidP="0059234B">
      <w:pPr>
        <w:pStyle w:val="Normal1"/>
      </w:pPr>
      <w:r>
        <w:br w:type="page"/>
      </w:r>
    </w:p>
    <w:p w14:paraId="46F1774A" w14:textId="77777777" w:rsidR="0059234B" w:rsidRPr="0059234B" w:rsidRDefault="0059234B" w:rsidP="0059234B"/>
    <w:p w14:paraId="3678CC76" w14:textId="77777777" w:rsidR="004E3DCC" w:rsidRDefault="004E3DCC" w:rsidP="00876F9C">
      <w:pPr>
        <w:pStyle w:val="Heading1"/>
      </w:pPr>
      <w:bookmarkStart w:id="1" w:name="_Toc497484502"/>
      <w:r>
        <w:t>Use-case Model</w:t>
      </w:r>
      <w:bookmarkEnd w:id="1"/>
    </w:p>
    <w:p w14:paraId="25B55BFD" w14:textId="2E8203E9" w:rsidR="004E3DCC" w:rsidRDefault="0059234B" w:rsidP="004078A2">
      <w:pPr>
        <w:jc w:val="center"/>
      </w:pPr>
      <w:r>
        <w:rPr>
          <w:noProof/>
        </w:rPr>
        <w:drawing>
          <wp:inline distT="114300" distB="114300" distL="114300" distR="114300" wp14:anchorId="7EDB2E7D" wp14:editId="00789F40">
            <wp:extent cx="5943600" cy="3416300"/>
            <wp:effectExtent l="0" t="0" r="0" b="0"/>
            <wp:docPr id="1" name="image2.png" descr="usecas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secas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2" w:name="_Toc497484503"/>
      <w:r>
        <w:t xml:space="preserve">Use-case </w:t>
      </w:r>
      <w:r w:rsidR="00016409">
        <w:t>Specifications</w:t>
      </w:r>
      <w:bookmarkEnd w:id="2"/>
    </w:p>
    <w:p w14:paraId="77DDD4B7" w14:textId="1AED5E33" w:rsidR="0059234B" w:rsidRDefault="0059234B" w:rsidP="0059234B">
      <w:pPr>
        <w:pStyle w:val="Heading2"/>
      </w:pPr>
      <w:bookmarkStart w:id="3" w:name="_Toc497679116"/>
      <w:r>
        <w:t>Use-case: Show list of price from different sources</w:t>
      </w:r>
      <w:bookmarkEnd w:id="3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0379F1AB" w14:textId="77777777" w:rsidTr="00DC7E57">
        <w:tc>
          <w:tcPr>
            <w:tcW w:w="2088" w:type="dxa"/>
          </w:tcPr>
          <w:p w14:paraId="143657A9" w14:textId="77777777" w:rsidR="0059234B" w:rsidRDefault="0059234B" w:rsidP="00DC7E57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03CDA685" w14:textId="77777777" w:rsidR="0059234B" w:rsidRDefault="0059234B" w:rsidP="0059234B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</w:rPr>
            </w:pPr>
            <w:bookmarkStart w:id="4" w:name="_285r0bnitgus" w:colFirst="0" w:colLast="0"/>
            <w:bookmarkStart w:id="5" w:name="_Toc497679117"/>
            <w:bookmarkEnd w:id="4"/>
            <w:r>
              <w:rPr>
                <w:b w:val="0"/>
                <w:sz w:val="20"/>
              </w:rPr>
              <w:t>Show list of price from different sources</w:t>
            </w:r>
            <w:bookmarkEnd w:id="5"/>
          </w:p>
        </w:tc>
      </w:tr>
      <w:tr w:rsidR="0059234B" w14:paraId="25AA57C9" w14:textId="77777777" w:rsidTr="00DC7E57">
        <w:tc>
          <w:tcPr>
            <w:tcW w:w="2088" w:type="dxa"/>
          </w:tcPr>
          <w:p w14:paraId="7838ED2F" w14:textId="77777777" w:rsidR="0059234B" w:rsidRDefault="0059234B" w:rsidP="00DC7E57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3AF00987" w14:textId="77777777" w:rsidR="0059234B" w:rsidRDefault="0059234B" w:rsidP="00DC7E57">
            <w:pPr>
              <w:pStyle w:val="Normal1"/>
            </w:pPr>
            <w:r>
              <w:t>This use case describes how the Purchaser can see different prices of a product from many sources</w:t>
            </w:r>
          </w:p>
        </w:tc>
      </w:tr>
      <w:tr w:rsidR="0059234B" w14:paraId="79A6C755" w14:textId="77777777" w:rsidTr="00DC7E57">
        <w:tc>
          <w:tcPr>
            <w:tcW w:w="2088" w:type="dxa"/>
          </w:tcPr>
          <w:p w14:paraId="12F68866" w14:textId="77777777" w:rsidR="0059234B" w:rsidRDefault="0059234B" w:rsidP="00DC7E57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16DB6462" w14:textId="77777777" w:rsidR="0059234B" w:rsidRDefault="0059234B" w:rsidP="00DC7E57">
            <w:pPr>
              <w:pStyle w:val="Normal1"/>
            </w:pPr>
            <w:r>
              <w:t>Purchaser</w:t>
            </w:r>
          </w:p>
        </w:tc>
      </w:tr>
      <w:tr w:rsidR="0059234B" w14:paraId="6A76E215" w14:textId="77777777" w:rsidTr="00DC7E57">
        <w:tc>
          <w:tcPr>
            <w:tcW w:w="2088" w:type="dxa"/>
          </w:tcPr>
          <w:p w14:paraId="0E3A0FE1" w14:textId="77777777" w:rsidR="0059234B" w:rsidRDefault="0059234B" w:rsidP="00DC7E57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647FD1ED" w14:textId="77777777" w:rsidR="0059234B" w:rsidRDefault="0059234B" w:rsidP="0059234B">
            <w:pPr>
              <w:pStyle w:val="Normal1"/>
              <w:widowControl/>
              <w:numPr>
                <w:ilvl w:val="0"/>
                <w:numId w:val="31"/>
              </w:numPr>
              <w:contextualSpacing/>
            </w:pPr>
            <w:r>
              <w:t>Open app and choose scan</w:t>
            </w:r>
          </w:p>
          <w:p w14:paraId="16A54ADD" w14:textId="77777777" w:rsidR="0059234B" w:rsidRDefault="0059234B" w:rsidP="0059234B">
            <w:pPr>
              <w:pStyle w:val="Normal1"/>
              <w:widowControl/>
              <w:numPr>
                <w:ilvl w:val="0"/>
                <w:numId w:val="31"/>
              </w:numPr>
              <w:contextualSpacing/>
            </w:pPr>
            <w:r>
              <w:t>Scan barcode of product</w:t>
            </w:r>
          </w:p>
          <w:p w14:paraId="5E35CAFD" w14:textId="77777777" w:rsidR="0059234B" w:rsidRDefault="0059234B" w:rsidP="0059234B">
            <w:pPr>
              <w:pStyle w:val="Normal1"/>
              <w:widowControl/>
              <w:numPr>
                <w:ilvl w:val="0"/>
                <w:numId w:val="31"/>
              </w:numPr>
              <w:contextualSpacing/>
            </w:pPr>
            <w:r>
              <w:t>System displays some information of product and then choose price</w:t>
            </w:r>
          </w:p>
          <w:p w14:paraId="50B9296C" w14:textId="77777777" w:rsidR="0059234B" w:rsidRDefault="0059234B" w:rsidP="0059234B">
            <w:pPr>
              <w:pStyle w:val="Normal1"/>
              <w:widowControl/>
              <w:numPr>
                <w:ilvl w:val="0"/>
                <w:numId w:val="31"/>
              </w:numPr>
              <w:contextualSpacing/>
            </w:pPr>
            <w:r>
              <w:t>Showing the list of price (sorted from lowest to highest) and owning place</w:t>
            </w:r>
          </w:p>
        </w:tc>
      </w:tr>
      <w:tr w:rsidR="0059234B" w14:paraId="1692E975" w14:textId="77777777" w:rsidTr="00DC7E57">
        <w:tc>
          <w:tcPr>
            <w:tcW w:w="2088" w:type="dxa"/>
          </w:tcPr>
          <w:p w14:paraId="6DCC3544" w14:textId="77777777" w:rsidR="0059234B" w:rsidRDefault="0059234B" w:rsidP="00DC7E57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4E245249" w14:textId="77777777" w:rsidR="0059234B" w:rsidRDefault="0059234B" w:rsidP="00DC7E57">
            <w:pPr>
              <w:pStyle w:val="Normal1"/>
              <w:rPr>
                <w:b/>
              </w:rPr>
            </w:pPr>
            <w:r>
              <w:rPr>
                <w:b/>
              </w:rPr>
              <w:t>Alternative flow 1:  Can not find the product</w:t>
            </w:r>
          </w:p>
          <w:p w14:paraId="6275999A" w14:textId="77777777" w:rsidR="0059234B" w:rsidRDefault="0059234B" w:rsidP="0059234B">
            <w:pPr>
              <w:pStyle w:val="Normal1"/>
              <w:widowControl/>
              <w:numPr>
                <w:ilvl w:val="0"/>
                <w:numId w:val="32"/>
              </w:numPr>
              <w:contextualSpacing/>
            </w:pPr>
            <w:r>
              <w:t>From step #3 of Basic Flow, if there is no product found, show the message</w:t>
            </w:r>
          </w:p>
          <w:p w14:paraId="5492960A" w14:textId="77777777" w:rsidR="0059234B" w:rsidRDefault="0059234B" w:rsidP="0059234B">
            <w:pPr>
              <w:pStyle w:val="Normal1"/>
              <w:widowControl/>
              <w:numPr>
                <w:ilvl w:val="0"/>
                <w:numId w:val="32"/>
              </w:numPr>
              <w:contextualSpacing/>
            </w:pPr>
            <w:r>
              <w:t>Choose add new product, or scan another barcode and continue step #3</w:t>
            </w:r>
          </w:p>
        </w:tc>
      </w:tr>
      <w:tr w:rsidR="0059234B" w14:paraId="5BA829A0" w14:textId="77777777" w:rsidTr="00DC7E57">
        <w:tc>
          <w:tcPr>
            <w:tcW w:w="2088" w:type="dxa"/>
          </w:tcPr>
          <w:p w14:paraId="1D12EF98" w14:textId="77777777" w:rsidR="0059234B" w:rsidRDefault="0059234B" w:rsidP="00DC7E57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7A7E55A2" w14:textId="77777777" w:rsidR="0059234B" w:rsidRDefault="0059234B" w:rsidP="00DC7E57">
            <w:pPr>
              <w:pStyle w:val="Normal1"/>
            </w:pPr>
            <w:r>
              <w:t>Actor goes to any place to scan a product’s barcode</w:t>
            </w:r>
          </w:p>
        </w:tc>
      </w:tr>
      <w:tr w:rsidR="0059234B" w14:paraId="708D8821" w14:textId="77777777" w:rsidTr="00DC7E57">
        <w:tc>
          <w:tcPr>
            <w:tcW w:w="2088" w:type="dxa"/>
          </w:tcPr>
          <w:p w14:paraId="5D51D00A" w14:textId="77777777" w:rsidR="0059234B" w:rsidRDefault="0059234B" w:rsidP="00DC7E57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26A70592" w14:textId="77777777" w:rsidR="0059234B" w:rsidRDefault="0059234B" w:rsidP="00DC7E57">
            <w:pPr>
              <w:pStyle w:val="Normal1"/>
            </w:pPr>
            <w:r>
              <w:t>Purchasers know price from different places</w:t>
            </w:r>
          </w:p>
        </w:tc>
      </w:tr>
    </w:tbl>
    <w:p w14:paraId="00AC4EE1" w14:textId="77777777" w:rsidR="0059234B" w:rsidRPr="00B57264" w:rsidRDefault="0059234B" w:rsidP="0059234B">
      <w:pPr>
        <w:pStyle w:val="Normal1"/>
      </w:pPr>
    </w:p>
    <w:p w14:paraId="6D5ACF00" w14:textId="59560CB9" w:rsidR="0059234B" w:rsidRPr="00B57264" w:rsidRDefault="0059234B" w:rsidP="0059234B">
      <w:pPr>
        <w:pStyle w:val="Heading2"/>
        <w:numPr>
          <w:ilvl w:val="0"/>
          <w:numId w:val="0"/>
        </w:numPr>
        <w:ind w:left="720" w:hanging="720"/>
        <w:rPr>
          <w:rFonts w:cs="Arial"/>
          <w:b w:val="0"/>
        </w:rPr>
      </w:pPr>
      <w:bookmarkStart w:id="6" w:name="_v4g153yjedn4" w:colFirst="0" w:colLast="0"/>
      <w:bookmarkEnd w:id="6"/>
      <w:r>
        <w:rPr>
          <w:rFonts w:cs="Arial"/>
        </w:rPr>
        <w:t>2.2</w:t>
      </w:r>
      <w:r>
        <w:rPr>
          <w:rFonts w:cs="Arial"/>
        </w:rPr>
        <w:tab/>
      </w:r>
      <w:r w:rsidRPr="00B57264">
        <w:rPr>
          <w:rFonts w:cs="Arial"/>
        </w:rPr>
        <w:t>Use-case: View related products</w:t>
      </w:r>
      <w:r w:rsidRPr="00B57264">
        <w:rPr>
          <w:rFonts w:cs="Arial"/>
        </w:rPr>
        <w:br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14CF4B12" w14:textId="77777777" w:rsidTr="00DC7E57">
        <w:tc>
          <w:tcPr>
            <w:tcW w:w="2088" w:type="dxa"/>
          </w:tcPr>
          <w:p w14:paraId="4FC414DB" w14:textId="77777777" w:rsidR="0059234B" w:rsidRDefault="0059234B" w:rsidP="00DC7E57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3061037B" w14:textId="77777777" w:rsidR="0059234B" w:rsidRDefault="0059234B" w:rsidP="00DC7E57">
            <w:pPr>
              <w:pStyle w:val="Heading2"/>
              <w:ind w:left="0"/>
              <w:rPr>
                <w:b w:val="0"/>
              </w:rPr>
            </w:pPr>
            <w:bookmarkStart w:id="7" w:name="_n61k02xw3agh" w:colFirst="0" w:colLast="0"/>
            <w:bookmarkStart w:id="8" w:name="_Toc497679118"/>
            <w:bookmarkEnd w:id="7"/>
            <w:r>
              <w:rPr>
                <w:b w:val="0"/>
              </w:rPr>
              <w:t>View related product</w:t>
            </w:r>
            <w:bookmarkEnd w:id="8"/>
          </w:p>
        </w:tc>
      </w:tr>
      <w:tr w:rsidR="0059234B" w14:paraId="3FEB41DD" w14:textId="77777777" w:rsidTr="00DC7E57">
        <w:tc>
          <w:tcPr>
            <w:tcW w:w="2088" w:type="dxa"/>
          </w:tcPr>
          <w:p w14:paraId="6F7FACA8" w14:textId="77777777" w:rsidR="0059234B" w:rsidRDefault="0059234B" w:rsidP="00DC7E57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100F8EF0" w14:textId="77777777" w:rsidR="0059234B" w:rsidRDefault="0059234B" w:rsidP="00DC7E57">
            <w:pPr>
              <w:pStyle w:val="Normal1"/>
            </w:pPr>
            <w:r>
              <w:t>This use case describes how the Purchaser can see products related to found product</w:t>
            </w:r>
          </w:p>
        </w:tc>
      </w:tr>
      <w:tr w:rsidR="0059234B" w14:paraId="592D522A" w14:textId="77777777" w:rsidTr="00DC7E57">
        <w:tc>
          <w:tcPr>
            <w:tcW w:w="2088" w:type="dxa"/>
          </w:tcPr>
          <w:p w14:paraId="3F4A895C" w14:textId="77777777" w:rsidR="0059234B" w:rsidRDefault="0059234B" w:rsidP="00DC7E57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2984729A" w14:textId="77777777" w:rsidR="0059234B" w:rsidRDefault="0059234B" w:rsidP="00DC7E57">
            <w:pPr>
              <w:pStyle w:val="Normal1"/>
            </w:pPr>
            <w:r>
              <w:t>Purchaser</w:t>
            </w:r>
          </w:p>
        </w:tc>
      </w:tr>
      <w:tr w:rsidR="0059234B" w14:paraId="5F33092E" w14:textId="77777777" w:rsidTr="00DC7E57">
        <w:tc>
          <w:tcPr>
            <w:tcW w:w="2088" w:type="dxa"/>
          </w:tcPr>
          <w:p w14:paraId="3AB5F564" w14:textId="77777777" w:rsidR="0059234B" w:rsidRDefault="0059234B" w:rsidP="00DC7E57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7193D8E3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Open app and choose scan</w:t>
            </w:r>
          </w:p>
          <w:p w14:paraId="4FF47B51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lastRenderedPageBreak/>
              <w:t>Scan the products</w:t>
            </w:r>
          </w:p>
          <w:p w14:paraId="712BC031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.System shows information of found product</w:t>
            </w:r>
          </w:p>
          <w:p w14:paraId="36791BFA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Choose Suggestion to see list of related products</w:t>
            </w:r>
          </w:p>
        </w:tc>
      </w:tr>
      <w:tr w:rsidR="0059234B" w14:paraId="3B508393" w14:textId="77777777" w:rsidTr="00DC7E57">
        <w:tc>
          <w:tcPr>
            <w:tcW w:w="2088" w:type="dxa"/>
          </w:tcPr>
          <w:p w14:paraId="43F40EDD" w14:textId="77777777" w:rsidR="0059234B" w:rsidRDefault="0059234B" w:rsidP="00DC7E57">
            <w:pPr>
              <w:pStyle w:val="Normal1"/>
            </w:pPr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04EB165F" w14:textId="77777777" w:rsidR="0059234B" w:rsidRDefault="0059234B" w:rsidP="00DC7E57">
            <w:pPr>
              <w:pStyle w:val="Normal1"/>
              <w:rPr>
                <w:b/>
              </w:rPr>
            </w:pPr>
            <w:r>
              <w:rPr>
                <w:b/>
              </w:rPr>
              <w:t>Alternative flow 1: Can not find that product</w:t>
            </w:r>
          </w:p>
          <w:p w14:paraId="49C5E512" w14:textId="77777777" w:rsidR="0059234B" w:rsidRDefault="0059234B" w:rsidP="0059234B">
            <w:pPr>
              <w:pStyle w:val="Normal1"/>
              <w:widowControl/>
              <w:numPr>
                <w:ilvl w:val="0"/>
                <w:numId w:val="30"/>
              </w:numPr>
              <w:contextualSpacing/>
            </w:pPr>
            <w:r>
              <w:t>From step #3 of Basic Flow, show messages</w:t>
            </w:r>
          </w:p>
          <w:p w14:paraId="47F1C3F9" w14:textId="77777777" w:rsidR="0059234B" w:rsidRDefault="0059234B" w:rsidP="0059234B">
            <w:pPr>
              <w:pStyle w:val="Normal1"/>
              <w:widowControl/>
              <w:numPr>
                <w:ilvl w:val="0"/>
                <w:numId w:val="30"/>
              </w:numPr>
              <w:contextualSpacing/>
            </w:pPr>
            <w:r>
              <w:t>Choose abort product or add new product</w:t>
            </w:r>
          </w:p>
          <w:p w14:paraId="20F7F888" w14:textId="77777777" w:rsidR="0059234B" w:rsidRDefault="0059234B" w:rsidP="0059234B">
            <w:pPr>
              <w:pStyle w:val="Normal1"/>
              <w:widowControl/>
              <w:numPr>
                <w:ilvl w:val="0"/>
                <w:numId w:val="30"/>
              </w:numPr>
              <w:contextualSpacing/>
            </w:pPr>
            <w:r>
              <w:t>If choose add new product, continue step #2</w:t>
            </w:r>
          </w:p>
          <w:p w14:paraId="64064169" w14:textId="77777777" w:rsidR="0059234B" w:rsidRDefault="0059234B" w:rsidP="00DC7E5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2:  Shopping cart has already contained that product </w:t>
            </w:r>
          </w:p>
          <w:p w14:paraId="5F084856" w14:textId="77777777" w:rsidR="0059234B" w:rsidRDefault="0059234B" w:rsidP="0059234B">
            <w:pPr>
              <w:pStyle w:val="Normal1"/>
              <w:numPr>
                <w:ilvl w:val="0"/>
                <w:numId w:val="41"/>
              </w:numPr>
              <w:contextualSpacing/>
            </w:pPr>
            <w:r>
              <w:t>From step #4 of Basic Flow, adjust new quantity of product</w:t>
            </w:r>
          </w:p>
          <w:p w14:paraId="5BCBFA5C" w14:textId="77777777" w:rsidR="0059234B" w:rsidRDefault="0059234B" w:rsidP="0059234B">
            <w:pPr>
              <w:pStyle w:val="Normal1"/>
              <w:numPr>
                <w:ilvl w:val="0"/>
                <w:numId w:val="41"/>
              </w:numPr>
              <w:contextualSpacing/>
            </w:pPr>
            <w:r>
              <w:t>Continue step #5 of Basic</w:t>
            </w:r>
          </w:p>
        </w:tc>
      </w:tr>
      <w:tr w:rsidR="0059234B" w14:paraId="1A84B4A4" w14:textId="77777777" w:rsidTr="00DC7E57">
        <w:tc>
          <w:tcPr>
            <w:tcW w:w="2088" w:type="dxa"/>
          </w:tcPr>
          <w:p w14:paraId="1AD46450" w14:textId="77777777" w:rsidR="0059234B" w:rsidRDefault="0059234B" w:rsidP="00DC7E57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61191698" w14:textId="77777777" w:rsidR="0059234B" w:rsidRDefault="0059234B" w:rsidP="00DC7E57">
            <w:pPr>
              <w:pStyle w:val="Normal1"/>
            </w:pPr>
            <w:r>
              <w:t>User want to add scanned products to cart</w:t>
            </w:r>
          </w:p>
        </w:tc>
      </w:tr>
      <w:tr w:rsidR="0059234B" w14:paraId="7A3F495D" w14:textId="77777777" w:rsidTr="00DC7E57">
        <w:tc>
          <w:tcPr>
            <w:tcW w:w="2088" w:type="dxa"/>
          </w:tcPr>
          <w:p w14:paraId="7012AEDF" w14:textId="77777777" w:rsidR="0059234B" w:rsidRDefault="0059234B" w:rsidP="00DC7E57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17CBA32A" w14:textId="77777777" w:rsidR="0059234B" w:rsidRDefault="0059234B" w:rsidP="00DC7E57">
            <w:pPr>
              <w:pStyle w:val="Normal1"/>
            </w:pPr>
            <w:r>
              <w:t>The list of scanned products</w:t>
            </w:r>
          </w:p>
        </w:tc>
      </w:tr>
    </w:tbl>
    <w:p w14:paraId="1B75E8D7" w14:textId="24A1D86C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9" w:name="_Toc497679119"/>
      <w:r>
        <w:t>Use-case: Add product to cart</w:t>
      </w:r>
      <w:bookmarkEnd w:id="9"/>
    </w:p>
    <w:p w14:paraId="15723D66" w14:textId="77777777" w:rsidR="0059234B" w:rsidRPr="00B57264" w:rsidRDefault="0059234B" w:rsidP="0059234B">
      <w:pPr>
        <w:pStyle w:val="Normal1"/>
      </w:pPr>
      <w:r>
        <w:tab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2990B013" w14:textId="77777777" w:rsidTr="00DC7E57">
        <w:tc>
          <w:tcPr>
            <w:tcW w:w="2088" w:type="dxa"/>
          </w:tcPr>
          <w:p w14:paraId="5AAA3BDC" w14:textId="77777777" w:rsidR="0059234B" w:rsidRDefault="0059234B" w:rsidP="00DC7E57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4FC73D8A" w14:textId="2918431F" w:rsidR="0059234B" w:rsidRDefault="0059234B" w:rsidP="0059234B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10" w:name="_10mx2utuaqv1" w:colFirst="0" w:colLast="0"/>
            <w:bookmarkStart w:id="11" w:name="_Toc497679120"/>
            <w:bookmarkEnd w:id="10"/>
            <w:r>
              <w:rPr>
                <w:b w:val="0"/>
              </w:rPr>
              <w:t>Add product to cart</w:t>
            </w:r>
            <w:bookmarkEnd w:id="11"/>
          </w:p>
        </w:tc>
      </w:tr>
      <w:tr w:rsidR="0059234B" w14:paraId="11EA7609" w14:textId="77777777" w:rsidTr="00DC7E57">
        <w:tc>
          <w:tcPr>
            <w:tcW w:w="2088" w:type="dxa"/>
          </w:tcPr>
          <w:p w14:paraId="2EBF93AF" w14:textId="77777777" w:rsidR="0059234B" w:rsidRDefault="0059234B" w:rsidP="00DC7E57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06915EB2" w14:textId="77777777" w:rsidR="0059234B" w:rsidRDefault="0059234B" w:rsidP="00DC7E57">
            <w:pPr>
              <w:pStyle w:val="Normal1"/>
            </w:pPr>
            <w:r>
              <w:t>This use case describes how the Purchaser can add product to cart</w:t>
            </w:r>
          </w:p>
        </w:tc>
      </w:tr>
      <w:tr w:rsidR="0059234B" w14:paraId="63229EB5" w14:textId="77777777" w:rsidTr="00DC7E57">
        <w:tc>
          <w:tcPr>
            <w:tcW w:w="2088" w:type="dxa"/>
          </w:tcPr>
          <w:p w14:paraId="6ABEE08E" w14:textId="77777777" w:rsidR="0059234B" w:rsidRDefault="0059234B" w:rsidP="00DC7E57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37B984A6" w14:textId="77777777" w:rsidR="0059234B" w:rsidRDefault="0059234B" w:rsidP="00DC7E57">
            <w:pPr>
              <w:pStyle w:val="Normal1"/>
            </w:pPr>
            <w:r>
              <w:t>Purchaser</w:t>
            </w:r>
          </w:p>
        </w:tc>
      </w:tr>
      <w:tr w:rsidR="0059234B" w14:paraId="6678516F" w14:textId="77777777" w:rsidTr="00DC7E57">
        <w:tc>
          <w:tcPr>
            <w:tcW w:w="2088" w:type="dxa"/>
          </w:tcPr>
          <w:p w14:paraId="422F6DC1" w14:textId="77777777" w:rsidR="0059234B" w:rsidRDefault="0059234B" w:rsidP="00DC7E57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30926373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Open app and choose scan</w:t>
            </w:r>
          </w:p>
          <w:p w14:paraId="7AFE008D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Scan the products</w:t>
            </w:r>
          </w:p>
          <w:p w14:paraId="7D680FE3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.System shows information of found product</w:t>
            </w:r>
          </w:p>
          <w:p w14:paraId="1C36829C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Choose Add to cart</w:t>
            </w:r>
          </w:p>
          <w:p w14:paraId="723D59FC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Choose the quantity for that product</w:t>
            </w:r>
          </w:p>
          <w:p w14:paraId="36B2050B" w14:textId="77777777" w:rsidR="0059234B" w:rsidRDefault="0059234B" w:rsidP="0059234B">
            <w:pPr>
              <w:pStyle w:val="Normal1"/>
              <w:widowControl/>
              <w:numPr>
                <w:ilvl w:val="0"/>
                <w:numId w:val="39"/>
              </w:numPr>
              <w:contextualSpacing/>
            </w:pPr>
            <w:r>
              <w:t>Choose Add to complete the adding job</w:t>
            </w:r>
          </w:p>
        </w:tc>
      </w:tr>
      <w:tr w:rsidR="0059234B" w14:paraId="0C05E175" w14:textId="77777777" w:rsidTr="00DC7E57">
        <w:tc>
          <w:tcPr>
            <w:tcW w:w="2088" w:type="dxa"/>
          </w:tcPr>
          <w:p w14:paraId="30D8F261" w14:textId="77777777" w:rsidR="0059234B" w:rsidRDefault="0059234B" w:rsidP="00DC7E57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0DD75207" w14:textId="77777777" w:rsidR="0059234B" w:rsidRDefault="0059234B" w:rsidP="00DC7E57">
            <w:pPr>
              <w:pStyle w:val="Normal1"/>
              <w:rPr>
                <w:b/>
              </w:rPr>
            </w:pPr>
            <w:r>
              <w:rPr>
                <w:b/>
              </w:rPr>
              <w:t>Alternative flow 1: Can not find that product</w:t>
            </w:r>
          </w:p>
          <w:p w14:paraId="18728168" w14:textId="77777777" w:rsidR="0059234B" w:rsidRDefault="0059234B" w:rsidP="0059234B">
            <w:pPr>
              <w:pStyle w:val="Normal1"/>
              <w:widowControl/>
              <w:numPr>
                <w:ilvl w:val="0"/>
                <w:numId w:val="30"/>
              </w:numPr>
              <w:contextualSpacing/>
            </w:pPr>
            <w:r>
              <w:t>From step #3 of Basic Flow, show messages</w:t>
            </w:r>
          </w:p>
          <w:p w14:paraId="7BDB225B" w14:textId="77777777" w:rsidR="0059234B" w:rsidRDefault="0059234B" w:rsidP="0059234B">
            <w:pPr>
              <w:pStyle w:val="Normal1"/>
              <w:widowControl/>
              <w:numPr>
                <w:ilvl w:val="0"/>
                <w:numId w:val="30"/>
              </w:numPr>
              <w:contextualSpacing/>
            </w:pPr>
            <w:r>
              <w:t>Choose abort product or add new product</w:t>
            </w:r>
          </w:p>
          <w:p w14:paraId="20C20A60" w14:textId="77777777" w:rsidR="0059234B" w:rsidRDefault="0059234B" w:rsidP="0059234B">
            <w:pPr>
              <w:pStyle w:val="Normal1"/>
              <w:widowControl/>
              <w:numPr>
                <w:ilvl w:val="0"/>
                <w:numId w:val="30"/>
              </w:numPr>
              <w:contextualSpacing/>
            </w:pPr>
            <w:r>
              <w:t>If choose add new product, continue step #2</w:t>
            </w:r>
          </w:p>
          <w:p w14:paraId="4F14CE87" w14:textId="77777777" w:rsidR="0059234B" w:rsidRDefault="0059234B" w:rsidP="00DC7E5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Alternative flow 2:  Shopping cart has already contained that product </w:t>
            </w:r>
          </w:p>
          <w:p w14:paraId="6C440016" w14:textId="77777777" w:rsidR="0059234B" w:rsidRDefault="0059234B" w:rsidP="0059234B">
            <w:pPr>
              <w:pStyle w:val="Normal1"/>
              <w:numPr>
                <w:ilvl w:val="0"/>
                <w:numId w:val="41"/>
              </w:numPr>
              <w:contextualSpacing/>
            </w:pPr>
            <w:r>
              <w:t>From step #4 of Basic Flow, adjust new quantity of product</w:t>
            </w:r>
          </w:p>
          <w:p w14:paraId="07C42D2E" w14:textId="77777777" w:rsidR="0059234B" w:rsidRDefault="0059234B" w:rsidP="0059234B">
            <w:pPr>
              <w:pStyle w:val="Normal1"/>
              <w:numPr>
                <w:ilvl w:val="0"/>
                <w:numId w:val="41"/>
              </w:numPr>
              <w:contextualSpacing/>
            </w:pPr>
            <w:r>
              <w:t>Continue step #5 of Basic</w:t>
            </w:r>
          </w:p>
        </w:tc>
      </w:tr>
      <w:tr w:rsidR="0059234B" w14:paraId="0CAEA6F6" w14:textId="77777777" w:rsidTr="00DC7E57">
        <w:tc>
          <w:tcPr>
            <w:tcW w:w="2088" w:type="dxa"/>
          </w:tcPr>
          <w:p w14:paraId="58A6EB44" w14:textId="77777777" w:rsidR="0059234B" w:rsidRDefault="0059234B" w:rsidP="00DC7E57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169C7E86" w14:textId="77777777" w:rsidR="0059234B" w:rsidRDefault="0059234B" w:rsidP="00DC7E57">
            <w:pPr>
              <w:pStyle w:val="Normal1"/>
            </w:pPr>
            <w:r>
              <w:t>User want to add scanned products to cart</w:t>
            </w:r>
          </w:p>
        </w:tc>
      </w:tr>
      <w:tr w:rsidR="0059234B" w14:paraId="4348F57F" w14:textId="77777777" w:rsidTr="00DC7E57">
        <w:tc>
          <w:tcPr>
            <w:tcW w:w="2088" w:type="dxa"/>
          </w:tcPr>
          <w:p w14:paraId="2347DB66" w14:textId="77777777" w:rsidR="0059234B" w:rsidRDefault="0059234B" w:rsidP="00DC7E57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16B89C18" w14:textId="77777777" w:rsidR="0059234B" w:rsidRDefault="0059234B" w:rsidP="00DC7E57">
            <w:pPr>
              <w:pStyle w:val="Normal1"/>
            </w:pPr>
            <w:r>
              <w:t>The list of scanned products</w:t>
            </w:r>
          </w:p>
        </w:tc>
      </w:tr>
    </w:tbl>
    <w:p w14:paraId="60FEEC7D" w14:textId="77777777" w:rsidR="0059234B" w:rsidRDefault="0059234B" w:rsidP="0059234B">
      <w:pPr>
        <w:pStyle w:val="Heading2"/>
        <w:numPr>
          <w:ilvl w:val="0"/>
          <w:numId w:val="0"/>
        </w:numPr>
      </w:pPr>
      <w:bookmarkStart w:id="12" w:name="_utxr8b8ea5lg" w:colFirst="0" w:colLast="0"/>
      <w:bookmarkEnd w:id="12"/>
    </w:p>
    <w:p w14:paraId="2EC37212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</w:pPr>
      <w:bookmarkStart w:id="13" w:name="_Toc497679121"/>
      <w:r>
        <w:t>Use-case: Calculate total price</w:t>
      </w:r>
      <w:bookmarkEnd w:id="13"/>
      <w:r>
        <w:t xml:space="preserve">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73C90AA9" w14:textId="77777777" w:rsidTr="00DC7E57">
        <w:tc>
          <w:tcPr>
            <w:tcW w:w="2088" w:type="dxa"/>
          </w:tcPr>
          <w:p w14:paraId="1AFBDD48" w14:textId="77777777" w:rsidR="0059234B" w:rsidRDefault="0059234B" w:rsidP="00DC7E57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4B64C43C" w14:textId="77777777" w:rsidR="0059234B" w:rsidRDefault="0059234B" w:rsidP="0059234B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14" w:name="_r2wl5vebbz8j" w:colFirst="0" w:colLast="0"/>
            <w:bookmarkStart w:id="15" w:name="_Toc497679122"/>
            <w:bookmarkEnd w:id="14"/>
            <w:r>
              <w:rPr>
                <w:b w:val="0"/>
              </w:rPr>
              <w:t>Calculate total price</w:t>
            </w:r>
            <w:bookmarkEnd w:id="15"/>
          </w:p>
        </w:tc>
      </w:tr>
      <w:tr w:rsidR="0059234B" w14:paraId="3AAD9B05" w14:textId="77777777" w:rsidTr="00DC7E57">
        <w:tc>
          <w:tcPr>
            <w:tcW w:w="2088" w:type="dxa"/>
          </w:tcPr>
          <w:p w14:paraId="02AADF92" w14:textId="77777777" w:rsidR="0059234B" w:rsidRDefault="0059234B" w:rsidP="00DC7E57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704FA659" w14:textId="77777777" w:rsidR="0059234B" w:rsidRDefault="0059234B" w:rsidP="00DC7E57">
            <w:pPr>
              <w:pStyle w:val="Normal1"/>
            </w:pPr>
            <w:r>
              <w:t>This use case describes how the Purchaser can know the total price of all products in the cart</w:t>
            </w:r>
          </w:p>
        </w:tc>
      </w:tr>
      <w:tr w:rsidR="0059234B" w14:paraId="36E316DA" w14:textId="77777777" w:rsidTr="00DC7E57">
        <w:tc>
          <w:tcPr>
            <w:tcW w:w="2088" w:type="dxa"/>
          </w:tcPr>
          <w:p w14:paraId="3120F4F2" w14:textId="77777777" w:rsidR="0059234B" w:rsidRDefault="0059234B" w:rsidP="00DC7E57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5861B17E" w14:textId="77777777" w:rsidR="0059234B" w:rsidRDefault="0059234B" w:rsidP="00DC7E57">
            <w:pPr>
              <w:pStyle w:val="Normal1"/>
            </w:pPr>
            <w:r>
              <w:t>Purchaser</w:t>
            </w:r>
          </w:p>
        </w:tc>
      </w:tr>
      <w:tr w:rsidR="0059234B" w14:paraId="4DA559FB" w14:textId="77777777" w:rsidTr="00DC7E57">
        <w:tc>
          <w:tcPr>
            <w:tcW w:w="2088" w:type="dxa"/>
          </w:tcPr>
          <w:p w14:paraId="40F06823" w14:textId="77777777" w:rsidR="0059234B" w:rsidRDefault="0059234B" w:rsidP="00DC7E57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61D7D05E" w14:textId="77777777" w:rsidR="0059234B" w:rsidRDefault="0059234B" w:rsidP="0059234B">
            <w:pPr>
              <w:pStyle w:val="Normal1"/>
              <w:widowControl/>
              <w:numPr>
                <w:ilvl w:val="0"/>
                <w:numId w:val="42"/>
              </w:numPr>
              <w:contextualSpacing/>
            </w:pPr>
            <w:r>
              <w:t>Open app and choose My cart</w:t>
            </w:r>
          </w:p>
          <w:p w14:paraId="2F619532" w14:textId="77777777" w:rsidR="0059234B" w:rsidRDefault="0059234B" w:rsidP="0059234B">
            <w:pPr>
              <w:pStyle w:val="Normal1"/>
              <w:widowControl/>
              <w:numPr>
                <w:ilvl w:val="0"/>
                <w:numId w:val="42"/>
              </w:numPr>
              <w:contextualSpacing/>
            </w:pPr>
            <w:r>
              <w:t>Choose Total to see the total price</w:t>
            </w:r>
          </w:p>
        </w:tc>
      </w:tr>
      <w:tr w:rsidR="0059234B" w14:paraId="2EBD4368" w14:textId="77777777" w:rsidTr="00DC7E57">
        <w:tc>
          <w:tcPr>
            <w:tcW w:w="2088" w:type="dxa"/>
          </w:tcPr>
          <w:p w14:paraId="5B79E293" w14:textId="77777777" w:rsidR="0059234B" w:rsidRDefault="0059234B" w:rsidP="00DC7E57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6DF60CEC" w14:textId="77777777" w:rsidR="0059234B" w:rsidRDefault="0059234B" w:rsidP="00DC7E57">
            <w:pPr>
              <w:pStyle w:val="Normal1"/>
              <w:rPr>
                <w:b/>
              </w:rPr>
            </w:pPr>
            <w:r>
              <w:rPr>
                <w:b/>
              </w:rPr>
              <w:t>Alternative flow 1: The shopping cart has not contained any product</w:t>
            </w:r>
          </w:p>
          <w:p w14:paraId="135AACAD" w14:textId="77777777" w:rsidR="0059234B" w:rsidRDefault="0059234B" w:rsidP="0059234B">
            <w:pPr>
              <w:pStyle w:val="Normal1"/>
              <w:widowControl/>
              <w:numPr>
                <w:ilvl w:val="0"/>
                <w:numId w:val="36"/>
              </w:numPr>
              <w:contextualSpacing/>
            </w:pPr>
            <w:r>
              <w:t>From step #2 of Basic Flow, Choose scan product to find and add to cart</w:t>
            </w:r>
          </w:p>
          <w:p w14:paraId="189F34E7" w14:textId="77777777" w:rsidR="0059234B" w:rsidRDefault="0059234B" w:rsidP="0059234B">
            <w:pPr>
              <w:pStyle w:val="Normal1"/>
              <w:widowControl/>
              <w:numPr>
                <w:ilvl w:val="0"/>
                <w:numId w:val="36"/>
              </w:numPr>
              <w:contextualSpacing/>
            </w:pPr>
            <w:r>
              <w:t>Continue step #2 of Basic Flow</w:t>
            </w:r>
          </w:p>
        </w:tc>
      </w:tr>
      <w:tr w:rsidR="0059234B" w14:paraId="3893C47E" w14:textId="77777777" w:rsidTr="00DC7E57">
        <w:tc>
          <w:tcPr>
            <w:tcW w:w="2088" w:type="dxa"/>
          </w:tcPr>
          <w:p w14:paraId="2DCFBD2E" w14:textId="77777777" w:rsidR="0059234B" w:rsidRDefault="0059234B" w:rsidP="00DC7E57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159963BB" w14:textId="77777777" w:rsidR="0059234B" w:rsidRDefault="0059234B" w:rsidP="00DC7E57">
            <w:pPr>
              <w:pStyle w:val="Normal1"/>
            </w:pPr>
            <w:r>
              <w:t>User want to know the total price of all products in the cart</w:t>
            </w:r>
          </w:p>
        </w:tc>
      </w:tr>
      <w:tr w:rsidR="0059234B" w14:paraId="1950ABFF" w14:textId="77777777" w:rsidTr="00DC7E57">
        <w:tc>
          <w:tcPr>
            <w:tcW w:w="2088" w:type="dxa"/>
          </w:tcPr>
          <w:p w14:paraId="17E5DB29" w14:textId="77777777" w:rsidR="0059234B" w:rsidRDefault="0059234B" w:rsidP="00DC7E57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68156F03" w14:textId="77777777" w:rsidR="0059234B" w:rsidRDefault="0059234B" w:rsidP="00DC7E57">
            <w:pPr>
              <w:pStyle w:val="Normal1"/>
            </w:pPr>
            <w:r>
              <w:t>Total price is calculated and showed</w:t>
            </w:r>
          </w:p>
        </w:tc>
      </w:tr>
    </w:tbl>
    <w:p w14:paraId="46E30A50" w14:textId="77777777" w:rsidR="0059234B" w:rsidRDefault="0059234B" w:rsidP="0059234B">
      <w:pPr>
        <w:pStyle w:val="Normal1"/>
      </w:pPr>
    </w:p>
    <w:p w14:paraId="0F0F6D24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16" w:name="_p6rri0jm8y5l" w:colFirst="0" w:colLast="0"/>
      <w:bookmarkStart w:id="17" w:name="_Toc497679123"/>
      <w:bookmarkEnd w:id="16"/>
      <w:r>
        <w:t>Use-case: Add new product</w:t>
      </w:r>
      <w:bookmarkEnd w:id="17"/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59234B" w14:paraId="2C86E047" w14:textId="77777777" w:rsidTr="00DC7E57">
        <w:tc>
          <w:tcPr>
            <w:tcW w:w="2085" w:type="dxa"/>
          </w:tcPr>
          <w:p w14:paraId="5DDABBE4" w14:textId="77777777" w:rsidR="0059234B" w:rsidRDefault="0059234B" w:rsidP="00DC7E57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2B67146A" w14:textId="77777777" w:rsidR="0059234B" w:rsidRDefault="0059234B" w:rsidP="00DC7E57">
            <w:pPr>
              <w:pStyle w:val="Normal1"/>
            </w:pPr>
            <w:r>
              <w:t>Add new product</w:t>
            </w:r>
          </w:p>
        </w:tc>
      </w:tr>
      <w:tr w:rsidR="0059234B" w14:paraId="1EDAAE8F" w14:textId="77777777" w:rsidTr="00DC7E57">
        <w:tc>
          <w:tcPr>
            <w:tcW w:w="2085" w:type="dxa"/>
          </w:tcPr>
          <w:p w14:paraId="4D56DF5B" w14:textId="77777777" w:rsidR="0059234B" w:rsidRDefault="0059234B" w:rsidP="00DC7E57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18C37E8D" w14:textId="77777777" w:rsidR="0059234B" w:rsidRDefault="0059234B" w:rsidP="00DC7E57">
            <w:pPr>
              <w:pStyle w:val="Normal1"/>
            </w:pPr>
            <w:r>
              <w:t>This use case describes how the Purchaser can add new products</w:t>
            </w:r>
          </w:p>
        </w:tc>
      </w:tr>
      <w:tr w:rsidR="0059234B" w14:paraId="08D61ED5" w14:textId="77777777" w:rsidTr="00DC7E57">
        <w:tc>
          <w:tcPr>
            <w:tcW w:w="2085" w:type="dxa"/>
          </w:tcPr>
          <w:p w14:paraId="4667546E" w14:textId="77777777" w:rsidR="0059234B" w:rsidRDefault="0059234B" w:rsidP="00DC7E57">
            <w:pPr>
              <w:pStyle w:val="Normal1"/>
            </w:pPr>
            <w:r>
              <w:lastRenderedPageBreak/>
              <w:t>Actors</w:t>
            </w:r>
          </w:p>
        </w:tc>
        <w:tc>
          <w:tcPr>
            <w:tcW w:w="7500" w:type="dxa"/>
          </w:tcPr>
          <w:p w14:paraId="051EC772" w14:textId="77777777" w:rsidR="0059234B" w:rsidRDefault="0059234B" w:rsidP="00DC7E57">
            <w:pPr>
              <w:pStyle w:val="Normal1"/>
            </w:pPr>
            <w:r>
              <w:t>Purchaser</w:t>
            </w:r>
          </w:p>
        </w:tc>
      </w:tr>
      <w:tr w:rsidR="0059234B" w14:paraId="75720E6C" w14:textId="77777777" w:rsidTr="00DC7E57">
        <w:tc>
          <w:tcPr>
            <w:tcW w:w="2085" w:type="dxa"/>
          </w:tcPr>
          <w:p w14:paraId="1969909F" w14:textId="77777777" w:rsidR="0059234B" w:rsidRDefault="0059234B" w:rsidP="00DC7E57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01DDE2EE" w14:textId="77777777" w:rsidR="0059234B" w:rsidRDefault="0059234B" w:rsidP="0059234B">
            <w:pPr>
              <w:pStyle w:val="Normal1"/>
              <w:widowControl/>
              <w:numPr>
                <w:ilvl w:val="0"/>
                <w:numId w:val="38"/>
              </w:numPr>
              <w:contextualSpacing/>
            </w:pPr>
            <w:r>
              <w:t>Scan product</w:t>
            </w:r>
          </w:p>
          <w:p w14:paraId="38577CA8" w14:textId="77777777" w:rsidR="0059234B" w:rsidRDefault="0059234B" w:rsidP="0059234B">
            <w:pPr>
              <w:pStyle w:val="Normal1"/>
              <w:widowControl/>
              <w:numPr>
                <w:ilvl w:val="0"/>
                <w:numId w:val="38"/>
              </w:numPr>
              <w:contextualSpacing/>
            </w:pPr>
            <w:r>
              <w:t>If it can not find any product, sign in</w:t>
            </w:r>
          </w:p>
          <w:p w14:paraId="0F561BB8" w14:textId="77777777" w:rsidR="0059234B" w:rsidRDefault="0059234B" w:rsidP="0059234B">
            <w:pPr>
              <w:pStyle w:val="Normal1"/>
              <w:widowControl/>
              <w:numPr>
                <w:ilvl w:val="0"/>
                <w:numId w:val="38"/>
              </w:numPr>
              <w:contextualSpacing/>
            </w:pPr>
            <w:r>
              <w:t>Fill some information of product (price, place, review…)</w:t>
            </w:r>
          </w:p>
        </w:tc>
      </w:tr>
      <w:tr w:rsidR="0059234B" w14:paraId="7D3EA349" w14:textId="77777777" w:rsidTr="00DC7E57">
        <w:tc>
          <w:tcPr>
            <w:tcW w:w="2085" w:type="dxa"/>
          </w:tcPr>
          <w:p w14:paraId="33A0485C" w14:textId="77777777" w:rsidR="0059234B" w:rsidRDefault="0059234B" w:rsidP="00DC7E57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2704C678" w14:textId="77777777" w:rsidR="0059234B" w:rsidRDefault="0059234B" w:rsidP="00DC7E57">
            <w:pPr>
              <w:pStyle w:val="Normal1"/>
              <w:widowControl/>
            </w:pPr>
            <w:r>
              <w:rPr>
                <w:b/>
              </w:rPr>
              <w:t xml:space="preserve"> </w:t>
            </w:r>
            <w:r>
              <w:t>No alternative flow</w:t>
            </w:r>
          </w:p>
        </w:tc>
      </w:tr>
      <w:tr w:rsidR="0059234B" w14:paraId="12B33DA8" w14:textId="77777777" w:rsidTr="00DC7E57">
        <w:tc>
          <w:tcPr>
            <w:tcW w:w="2085" w:type="dxa"/>
          </w:tcPr>
          <w:p w14:paraId="670B227A" w14:textId="77777777" w:rsidR="0059234B" w:rsidRDefault="0059234B" w:rsidP="00DC7E57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31367F02" w14:textId="77777777" w:rsidR="0059234B" w:rsidRDefault="0059234B" w:rsidP="00DC7E57">
            <w:pPr>
              <w:pStyle w:val="Normal1"/>
            </w:pPr>
            <w:r>
              <w:t>Actor scan a product’s barcode</w:t>
            </w:r>
          </w:p>
        </w:tc>
      </w:tr>
      <w:tr w:rsidR="0059234B" w14:paraId="27442332" w14:textId="77777777" w:rsidTr="00DC7E57">
        <w:tc>
          <w:tcPr>
            <w:tcW w:w="2085" w:type="dxa"/>
          </w:tcPr>
          <w:p w14:paraId="015105EA" w14:textId="77777777" w:rsidR="0059234B" w:rsidRDefault="0059234B" w:rsidP="00DC7E57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1C5C981C" w14:textId="77777777" w:rsidR="0059234B" w:rsidRDefault="0059234B" w:rsidP="00DC7E57">
            <w:pPr>
              <w:pStyle w:val="Normal1"/>
            </w:pPr>
            <w:r>
              <w:t>Products are sent to admin to accept</w:t>
            </w:r>
          </w:p>
        </w:tc>
      </w:tr>
    </w:tbl>
    <w:p w14:paraId="7C06FCE8" w14:textId="77777777" w:rsidR="0059234B" w:rsidRDefault="0059234B" w:rsidP="0059234B">
      <w:pPr>
        <w:pStyle w:val="Normal1"/>
      </w:pPr>
      <w:r>
        <w:t xml:space="preserve"> </w:t>
      </w:r>
    </w:p>
    <w:p w14:paraId="33213A45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18" w:name="_5l5nl23oq9sk" w:colFirst="0" w:colLast="0"/>
      <w:bookmarkStart w:id="19" w:name="_Toc497679124"/>
      <w:bookmarkEnd w:id="18"/>
      <w:r>
        <w:t>Use-case: Review product</w:t>
      </w:r>
      <w:bookmarkEnd w:id="19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59234B" w14:paraId="166F68BE" w14:textId="77777777" w:rsidTr="00DC7E57">
        <w:tc>
          <w:tcPr>
            <w:tcW w:w="2088" w:type="dxa"/>
          </w:tcPr>
          <w:p w14:paraId="1CC52D2E" w14:textId="77777777" w:rsidR="0059234B" w:rsidRDefault="0059234B" w:rsidP="00DC7E57">
            <w:pPr>
              <w:pStyle w:val="Normal1"/>
            </w:pPr>
            <w:r>
              <w:t>Use case Name</w:t>
            </w:r>
          </w:p>
        </w:tc>
        <w:tc>
          <w:tcPr>
            <w:tcW w:w="7488" w:type="dxa"/>
          </w:tcPr>
          <w:p w14:paraId="5362F575" w14:textId="77777777" w:rsidR="0059234B" w:rsidRDefault="0059234B" w:rsidP="00DC7E57">
            <w:pPr>
              <w:pStyle w:val="Normal1"/>
            </w:pPr>
            <w:r>
              <w:t>Review product</w:t>
            </w:r>
          </w:p>
        </w:tc>
      </w:tr>
      <w:tr w:rsidR="0059234B" w14:paraId="3AF57AEB" w14:textId="77777777" w:rsidTr="00DC7E57">
        <w:tc>
          <w:tcPr>
            <w:tcW w:w="2088" w:type="dxa"/>
          </w:tcPr>
          <w:p w14:paraId="4B11EF54" w14:textId="77777777" w:rsidR="0059234B" w:rsidRDefault="0059234B" w:rsidP="00DC7E57">
            <w:pPr>
              <w:pStyle w:val="Normal1"/>
            </w:pPr>
            <w:r>
              <w:t>Brief description</w:t>
            </w:r>
          </w:p>
        </w:tc>
        <w:tc>
          <w:tcPr>
            <w:tcW w:w="7488" w:type="dxa"/>
          </w:tcPr>
          <w:p w14:paraId="0A174D19" w14:textId="77777777" w:rsidR="0059234B" w:rsidRDefault="0059234B" w:rsidP="00DC7E57">
            <w:pPr>
              <w:pStyle w:val="Normal1"/>
            </w:pPr>
            <w:r>
              <w:t>This use case describes how the Purchasers see reviews of other users or give their reviews</w:t>
            </w:r>
          </w:p>
        </w:tc>
      </w:tr>
      <w:tr w:rsidR="0059234B" w14:paraId="37F9471C" w14:textId="77777777" w:rsidTr="00DC7E57">
        <w:tc>
          <w:tcPr>
            <w:tcW w:w="2088" w:type="dxa"/>
          </w:tcPr>
          <w:p w14:paraId="7679641B" w14:textId="77777777" w:rsidR="0059234B" w:rsidRDefault="0059234B" w:rsidP="00DC7E57">
            <w:pPr>
              <w:pStyle w:val="Normal1"/>
            </w:pPr>
            <w:r>
              <w:t>Actors</w:t>
            </w:r>
          </w:p>
        </w:tc>
        <w:tc>
          <w:tcPr>
            <w:tcW w:w="7488" w:type="dxa"/>
          </w:tcPr>
          <w:p w14:paraId="2A025EBD" w14:textId="77777777" w:rsidR="0059234B" w:rsidRDefault="0059234B" w:rsidP="00DC7E57">
            <w:pPr>
              <w:pStyle w:val="Normal1"/>
            </w:pPr>
            <w:r>
              <w:t>Purchaser</w:t>
            </w:r>
          </w:p>
        </w:tc>
      </w:tr>
      <w:tr w:rsidR="0059234B" w14:paraId="1A77ED2B" w14:textId="77777777" w:rsidTr="00DC7E57">
        <w:tc>
          <w:tcPr>
            <w:tcW w:w="2088" w:type="dxa"/>
          </w:tcPr>
          <w:p w14:paraId="7129DDD4" w14:textId="77777777" w:rsidR="0059234B" w:rsidRDefault="0059234B" w:rsidP="00DC7E57">
            <w:pPr>
              <w:pStyle w:val="Normal1"/>
            </w:pPr>
            <w:r>
              <w:t>Basic Flow</w:t>
            </w:r>
          </w:p>
        </w:tc>
        <w:tc>
          <w:tcPr>
            <w:tcW w:w="7488" w:type="dxa"/>
          </w:tcPr>
          <w:p w14:paraId="6E2FF3FE" w14:textId="77777777" w:rsidR="0059234B" w:rsidRDefault="0059234B" w:rsidP="0059234B">
            <w:pPr>
              <w:pStyle w:val="Normal1"/>
              <w:widowControl/>
              <w:numPr>
                <w:ilvl w:val="0"/>
                <w:numId w:val="33"/>
              </w:numPr>
              <w:contextualSpacing/>
            </w:pPr>
            <w:r>
              <w:t>Open app and choose scan</w:t>
            </w:r>
          </w:p>
          <w:p w14:paraId="40B0395B" w14:textId="77777777" w:rsidR="0059234B" w:rsidRDefault="0059234B" w:rsidP="0059234B">
            <w:pPr>
              <w:pStyle w:val="Normal1"/>
              <w:widowControl/>
              <w:numPr>
                <w:ilvl w:val="0"/>
                <w:numId w:val="33"/>
              </w:numPr>
              <w:contextualSpacing/>
            </w:pPr>
            <w:r>
              <w:t>Scan barcode of product</w:t>
            </w:r>
          </w:p>
          <w:p w14:paraId="4395290E" w14:textId="77777777" w:rsidR="0059234B" w:rsidRDefault="0059234B" w:rsidP="0059234B">
            <w:pPr>
              <w:pStyle w:val="Normal1"/>
              <w:widowControl/>
              <w:numPr>
                <w:ilvl w:val="0"/>
                <w:numId w:val="33"/>
              </w:numPr>
              <w:contextualSpacing/>
            </w:pPr>
            <w:r>
              <w:t>System displays some information of product</w:t>
            </w:r>
          </w:p>
          <w:p w14:paraId="4C54E57D" w14:textId="77777777" w:rsidR="0059234B" w:rsidRDefault="0059234B" w:rsidP="0059234B">
            <w:pPr>
              <w:pStyle w:val="Normal1"/>
              <w:widowControl/>
              <w:numPr>
                <w:ilvl w:val="0"/>
                <w:numId w:val="33"/>
              </w:numPr>
              <w:contextualSpacing/>
            </w:pPr>
            <w:r>
              <w:t>Choose comment to see previous  evaluation</w:t>
            </w:r>
          </w:p>
          <w:p w14:paraId="6FF4B95C" w14:textId="77777777" w:rsidR="0059234B" w:rsidRDefault="0059234B" w:rsidP="0059234B">
            <w:pPr>
              <w:pStyle w:val="Normal1"/>
              <w:widowControl/>
              <w:numPr>
                <w:ilvl w:val="0"/>
                <w:numId w:val="33"/>
              </w:numPr>
              <w:contextualSpacing/>
            </w:pPr>
            <w:r>
              <w:t>Users may comment their reviews</w:t>
            </w:r>
          </w:p>
        </w:tc>
      </w:tr>
      <w:tr w:rsidR="0059234B" w14:paraId="38D7B389" w14:textId="77777777" w:rsidTr="00DC7E57">
        <w:tc>
          <w:tcPr>
            <w:tcW w:w="2088" w:type="dxa"/>
          </w:tcPr>
          <w:p w14:paraId="05D25015" w14:textId="77777777" w:rsidR="0059234B" w:rsidRDefault="0059234B" w:rsidP="00DC7E57">
            <w:pPr>
              <w:pStyle w:val="Normal1"/>
            </w:pPr>
            <w:r>
              <w:t>Alternative Flows</w:t>
            </w:r>
          </w:p>
        </w:tc>
        <w:tc>
          <w:tcPr>
            <w:tcW w:w="7488" w:type="dxa"/>
          </w:tcPr>
          <w:p w14:paraId="7056F7B7" w14:textId="77777777" w:rsidR="0059234B" w:rsidRDefault="0059234B" w:rsidP="00DC7E57">
            <w:pPr>
              <w:pStyle w:val="Normal1"/>
              <w:rPr>
                <w:b/>
              </w:rPr>
            </w:pPr>
            <w:r>
              <w:rPr>
                <w:b/>
              </w:rPr>
              <w:t>Alternative flow 1: Can not find product</w:t>
            </w:r>
          </w:p>
          <w:p w14:paraId="536A0943" w14:textId="77777777" w:rsidR="0059234B" w:rsidRDefault="0059234B" w:rsidP="0059234B">
            <w:pPr>
              <w:pStyle w:val="Normal1"/>
              <w:widowControl/>
              <w:numPr>
                <w:ilvl w:val="0"/>
                <w:numId w:val="40"/>
              </w:numPr>
              <w:contextualSpacing/>
            </w:pPr>
            <w:r>
              <w:t>From step #3 - Basic Flow, scan another product or add new one</w:t>
            </w:r>
          </w:p>
          <w:p w14:paraId="25F22AD4" w14:textId="77777777" w:rsidR="0059234B" w:rsidRDefault="0059234B" w:rsidP="0059234B">
            <w:pPr>
              <w:pStyle w:val="Normal1"/>
              <w:widowControl/>
              <w:numPr>
                <w:ilvl w:val="0"/>
                <w:numId w:val="40"/>
              </w:numPr>
              <w:contextualSpacing/>
            </w:pPr>
            <w:r>
              <w:t>Continue step #5 - Basic Flow</w:t>
            </w:r>
          </w:p>
          <w:p w14:paraId="5661D889" w14:textId="77777777" w:rsidR="0059234B" w:rsidRDefault="0059234B" w:rsidP="00DC7E57">
            <w:pPr>
              <w:pStyle w:val="Normal1"/>
              <w:rPr>
                <w:b/>
              </w:rPr>
            </w:pPr>
            <w:r>
              <w:rPr>
                <w:b/>
              </w:rPr>
              <w:t>Alternative flow 2: Account is not signed in</w:t>
            </w:r>
          </w:p>
          <w:p w14:paraId="02BCF197" w14:textId="77777777" w:rsidR="0059234B" w:rsidRDefault="0059234B" w:rsidP="0059234B">
            <w:pPr>
              <w:pStyle w:val="Normal1"/>
              <w:numPr>
                <w:ilvl w:val="0"/>
                <w:numId w:val="37"/>
              </w:numPr>
              <w:contextualSpacing/>
            </w:pPr>
            <w:r>
              <w:t>From step #4, Sign in</w:t>
            </w:r>
          </w:p>
          <w:p w14:paraId="258CDDF6" w14:textId="77777777" w:rsidR="0059234B" w:rsidRDefault="0059234B" w:rsidP="0059234B">
            <w:pPr>
              <w:pStyle w:val="Normal1"/>
              <w:numPr>
                <w:ilvl w:val="0"/>
                <w:numId w:val="37"/>
              </w:numPr>
              <w:contextualSpacing/>
            </w:pPr>
            <w:r>
              <w:t>Continues step #5</w:t>
            </w:r>
          </w:p>
          <w:p w14:paraId="282BF160" w14:textId="77777777" w:rsidR="0059234B" w:rsidRDefault="0059234B" w:rsidP="00DC7E57">
            <w:pPr>
              <w:pStyle w:val="Normal1"/>
              <w:rPr>
                <w:b/>
              </w:rPr>
            </w:pPr>
          </w:p>
        </w:tc>
      </w:tr>
      <w:tr w:rsidR="0059234B" w14:paraId="0D936829" w14:textId="77777777" w:rsidTr="00DC7E57">
        <w:tc>
          <w:tcPr>
            <w:tcW w:w="2088" w:type="dxa"/>
          </w:tcPr>
          <w:p w14:paraId="460F696F" w14:textId="77777777" w:rsidR="0059234B" w:rsidRDefault="0059234B" w:rsidP="00DC7E57">
            <w:pPr>
              <w:pStyle w:val="Normal1"/>
            </w:pPr>
            <w:r>
              <w:t>Pre-conditions</w:t>
            </w:r>
          </w:p>
        </w:tc>
        <w:tc>
          <w:tcPr>
            <w:tcW w:w="7488" w:type="dxa"/>
          </w:tcPr>
          <w:p w14:paraId="584C98EC" w14:textId="77777777" w:rsidR="0059234B" w:rsidRDefault="0059234B" w:rsidP="00DC7E57">
            <w:pPr>
              <w:pStyle w:val="Normal1"/>
            </w:pPr>
            <w:r>
              <w:t>Actor goes to any place to scan a product’s barcode and then he/she want to know the using experience from other users or give own comments</w:t>
            </w:r>
          </w:p>
        </w:tc>
      </w:tr>
      <w:tr w:rsidR="0059234B" w14:paraId="5CDF3D8C" w14:textId="77777777" w:rsidTr="00DC7E57">
        <w:tc>
          <w:tcPr>
            <w:tcW w:w="2088" w:type="dxa"/>
          </w:tcPr>
          <w:p w14:paraId="6B0F98E0" w14:textId="77777777" w:rsidR="0059234B" w:rsidRDefault="0059234B" w:rsidP="00DC7E57">
            <w:pPr>
              <w:pStyle w:val="Normal1"/>
            </w:pPr>
            <w:r>
              <w:t>Post-conditions</w:t>
            </w:r>
          </w:p>
        </w:tc>
        <w:tc>
          <w:tcPr>
            <w:tcW w:w="7488" w:type="dxa"/>
          </w:tcPr>
          <w:p w14:paraId="5068BB1E" w14:textId="77777777" w:rsidR="0059234B" w:rsidRDefault="0059234B" w:rsidP="00DC7E57">
            <w:pPr>
              <w:pStyle w:val="Normal1"/>
            </w:pPr>
            <w:r>
              <w:t>Actor grasp the quality of product through comments of previous users or give the review about product</w:t>
            </w:r>
          </w:p>
        </w:tc>
      </w:tr>
    </w:tbl>
    <w:p w14:paraId="7B4900EB" w14:textId="77777777" w:rsidR="0059234B" w:rsidRDefault="0059234B" w:rsidP="0059234B">
      <w:pPr>
        <w:pStyle w:val="Heading2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20" w:name="_dusklurav5dm" w:colFirst="0" w:colLast="0"/>
      <w:bookmarkEnd w:id="20"/>
    </w:p>
    <w:p w14:paraId="3AB52824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1" w:name="_Toc497679125"/>
      <w:r>
        <w:t>Use-case: Add new price to price list</w:t>
      </w:r>
      <w:bookmarkEnd w:id="21"/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59234B" w14:paraId="08290999" w14:textId="77777777" w:rsidTr="00DC7E57">
        <w:tc>
          <w:tcPr>
            <w:tcW w:w="2085" w:type="dxa"/>
          </w:tcPr>
          <w:p w14:paraId="52D1AECA" w14:textId="77777777" w:rsidR="0059234B" w:rsidRDefault="0059234B" w:rsidP="00DC7E57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512B60AF" w14:textId="77777777" w:rsidR="0059234B" w:rsidRDefault="0059234B" w:rsidP="00DC7E57">
            <w:pPr>
              <w:pStyle w:val="Normal1"/>
            </w:pPr>
            <w:r>
              <w:t>Add new price to price list</w:t>
            </w:r>
          </w:p>
        </w:tc>
      </w:tr>
      <w:tr w:rsidR="0059234B" w14:paraId="65BF88B0" w14:textId="77777777" w:rsidTr="00DC7E57">
        <w:tc>
          <w:tcPr>
            <w:tcW w:w="2085" w:type="dxa"/>
          </w:tcPr>
          <w:p w14:paraId="2961D4E7" w14:textId="77777777" w:rsidR="0059234B" w:rsidRDefault="0059234B" w:rsidP="00DC7E57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29315CBD" w14:textId="77777777" w:rsidR="0059234B" w:rsidRDefault="0059234B" w:rsidP="00DC7E57">
            <w:pPr>
              <w:pStyle w:val="Normal1"/>
            </w:pPr>
            <w:r>
              <w:t>This use case describes how the Purchaser/ Market’s Owner can add new products</w:t>
            </w:r>
          </w:p>
        </w:tc>
      </w:tr>
      <w:tr w:rsidR="0059234B" w14:paraId="7BA91B77" w14:textId="77777777" w:rsidTr="00DC7E57">
        <w:tc>
          <w:tcPr>
            <w:tcW w:w="2085" w:type="dxa"/>
          </w:tcPr>
          <w:p w14:paraId="7FEBB375" w14:textId="77777777" w:rsidR="0059234B" w:rsidRDefault="0059234B" w:rsidP="00DC7E57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10508272" w14:textId="77777777" w:rsidR="0059234B" w:rsidRDefault="0059234B" w:rsidP="00DC7E57">
            <w:pPr>
              <w:pStyle w:val="Normal1"/>
            </w:pPr>
            <w:r>
              <w:t>Purchaser</w:t>
            </w:r>
          </w:p>
        </w:tc>
      </w:tr>
      <w:tr w:rsidR="0059234B" w14:paraId="1B896BCE" w14:textId="77777777" w:rsidTr="00DC7E57">
        <w:tc>
          <w:tcPr>
            <w:tcW w:w="2085" w:type="dxa"/>
          </w:tcPr>
          <w:p w14:paraId="218F8C15" w14:textId="77777777" w:rsidR="0059234B" w:rsidRDefault="0059234B" w:rsidP="00DC7E57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1AFDD22E" w14:textId="77777777" w:rsidR="0059234B" w:rsidRDefault="0059234B" w:rsidP="0059234B">
            <w:pPr>
              <w:pStyle w:val="Normal1"/>
              <w:widowControl/>
              <w:numPr>
                <w:ilvl w:val="0"/>
                <w:numId w:val="34"/>
              </w:numPr>
              <w:contextualSpacing/>
            </w:pPr>
            <w:r>
              <w:t>Scan product</w:t>
            </w:r>
          </w:p>
          <w:p w14:paraId="1674EC4E" w14:textId="77777777" w:rsidR="0059234B" w:rsidRDefault="0059234B" w:rsidP="0059234B">
            <w:pPr>
              <w:pStyle w:val="Normal1"/>
              <w:widowControl/>
              <w:numPr>
                <w:ilvl w:val="0"/>
                <w:numId w:val="34"/>
              </w:numPr>
              <w:contextualSpacing/>
            </w:pPr>
            <w:r>
              <w:t>If it can not find the price with place, choose Add new price</w:t>
            </w:r>
          </w:p>
          <w:p w14:paraId="1E9A2BA7" w14:textId="77777777" w:rsidR="0059234B" w:rsidRDefault="0059234B" w:rsidP="0059234B">
            <w:pPr>
              <w:pStyle w:val="Normal1"/>
              <w:widowControl/>
              <w:numPr>
                <w:ilvl w:val="0"/>
                <w:numId w:val="34"/>
              </w:numPr>
              <w:contextualSpacing/>
            </w:pPr>
            <w:r>
              <w:t>Fill price and selling place</w:t>
            </w:r>
          </w:p>
        </w:tc>
      </w:tr>
      <w:tr w:rsidR="0059234B" w14:paraId="1839E3D1" w14:textId="77777777" w:rsidTr="00DC7E57">
        <w:tc>
          <w:tcPr>
            <w:tcW w:w="2085" w:type="dxa"/>
          </w:tcPr>
          <w:p w14:paraId="01F971EA" w14:textId="77777777" w:rsidR="0059234B" w:rsidRDefault="0059234B" w:rsidP="00DC7E57">
            <w:pPr>
              <w:pStyle w:val="Normal1"/>
            </w:pPr>
            <w:r>
              <w:t>Alternative Flows</w:t>
            </w:r>
          </w:p>
        </w:tc>
        <w:tc>
          <w:tcPr>
            <w:tcW w:w="7500" w:type="dxa"/>
          </w:tcPr>
          <w:p w14:paraId="5993DAB3" w14:textId="77777777" w:rsidR="0059234B" w:rsidRDefault="0059234B" w:rsidP="00DC7E57">
            <w:pPr>
              <w:pStyle w:val="Normal1"/>
              <w:widowControl/>
            </w:pPr>
            <w:r>
              <w:rPr>
                <w:b/>
              </w:rPr>
              <w:t xml:space="preserve"> </w:t>
            </w:r>
            <w:r>
              <w:t>No alternative flow</w:t>
            </w:r>
          </w:p>
        </w:tc>
      </w:tr>
      <w:tr w:rsidR="0059234B" w14:paraId="3683AFE7" w14:textId="77777777" w:rsidTr="00DC7E57">
        <w:tc>
          <w:tcPr>
            <w:tcW w:w="2085" w:type="dxa"/>
          </w:tcPr>
          <w:p w14:paraId="7FE58AC9" w14:textId="77777777" w:rsidR="0059234B" w:rsidRDefault="0059234B" w:rsidP="00DC7E57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240A3443" w14:textId="77777777" w:rsidR="0059234B" w:rsidRDefault="0059234B" w:rsidP="00DC7E57">
            <w:pPr>
              <w:pStyle w:val="Normal1"/>
            </w:pPr>
            <w:r>
              <w:t>Actors have found a product but the price list do not include the price that they see</w:t>
            </w:r>
          </w:p>
        </w:tc>
      </w:tr>
      <w:tr w:rsidR="0059234B" w14:paraId="547892E0" w14:textId="77777777" w:rsidTr="00DC7E57">
        <w:tc>
          <w:tcPr>
            <w:tcW w:w="2085" w:type="dxa"/>
          </w:tcPr>
          <w:p w14:paraId="75000848" w14:textId="77777777" w:rsidR="0059234B" w:rsidRDefault="0059234B" w:rsidP="00DC7E57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1D4AAA6B" w14:textId="77777777" w:rsidR="0059234B" w:rsidRDefault="0059234B" w:rsidP="00DC7E57">
            <w:pPr>
              <w:pStyle w:val="Normal1"/>
            </w:pPr>
            <w:r>
              <w:t>New price is sent to admin to accept</w:t>
            </w:r>
          </w:p>
        </w:tc>
      </w:tr>
    </w:tbl>
    <w:p w14:paraId="30A78A92" w14:textId="77777777" w:rsidR="0059234B" w:rsidRDefault="0059234B" w:rsidP="0059234B">
      <w:pPr>
        <w:pStyle w:val="Normal1"/>
      </w:pPr>
    </w:p>
    <w:p w14:paraId="267BCBCC" w14:textId="77777777" w:rsidR="0059234B" w:rsidRDefault="0059234B" w:rsidP="0059234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2" w:name="_pdvut0mnymop" w:colFirst="0" w:colLast="0"/>
      <w:bookmarkStart w:id="23" w:name="_Toc497679126"/>
      <w:bookmarkEnd w:id="22"/>
      <w:r>
        <w:t>Use-case: Review and approve for new contribute</w:t>
      </w:r>
      <w:bookmarkEnd w:id="23"/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500"/>
      </w:tblGrid>
      <w:tr w:rsidR="0059234B" w14:paraId="04A3E5D8" w14:textId="77777777" w:rsidTr="00DC7E57">
        <w:tc>
          <w:tcPr>
            <w:tcW w:w="2085" w:type="dxa"/>
          </w:tcPr>
          <w:p w14:paraId="764612E5" w14:textId="77777777" w:rsidR="0059234B" w:rsidRDefault="0059234B" w:rsidP="00DC7E57">
            <w:pPr>
              <w:pStyle w:val="Normal1"/>
            </w:pPr>
            <w:r>
              <w:t>Use case Name</w:t>
            </w:r>
          </w:p>
        </w:tc>
        <w:tc>
          <w:tcPr>
            <w:tcW w:w="7500" w:type="dxa"/>
          </w:tcPr>
          <w:p w14:paraId="794FC776" w14:textId="77777777" w:rsidR="0059234B" w:rsidRDefault="0059234B" w:rsidP="0059234B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  <w:bookmarkStart w:id="24" w:name="_xd07nlaz9nnf" w:colFirst="0" w:colLast="0"/>
            <w:bookmarkStart w:id="25" w:name="_Toc497679127"/>
            <w:bookmarkEnd w:id="24"/>
            <w:r>
              <w:rPr>
                <w:b w:val="0"/>
              </w:rPr>
              <w:t>Review and approve for new contribute</w:t>
            </w:r>
            <w:bookmarkEnd w:id="25"/>
          </w:p>
        </w:tc>
      </w:tr>
      <w:tr w:rsidR="0059234B" w14:paraId="715F0118" w14:textId="77777777" w:rsidTr="00DC7E57">
        <w:tc>
          <w:tcPr>
            <w:tcW w:w="2085" w:type="dxa"/>
          </w:tcPr>
          <w:p w14:paraId="1EB53935" w14:textId="77777777" w:rsidR="0059234B" w:rsidRDefault="0059234B" w:rsidP="00DC7E57">
            <w:pPr>
              <w:pStyle w:val="Normal1"/>
            </w:pPr>
            <w:r>
              <w:t>Brief description</w:t>
            </w:r>
          </w:p>
        </w:tc>
        <w:tc>
          <w:tcPr>
            <w:tcW w:w="7500" w:type="dxa"/>
          </w:tcPr>
          <w:p w14:paraId="29606066" w14:textId="77777777" w:rsidR="0059234B" w:rsidRDefault="0059234B" w:rsidP="00DC7E57">
            <w:pPr>
              <w:pStyle w:val="Normal1"/>
            </w:pPr>
            <w:r>
              <w:t>This use case describes how the Administrator can review all new products or prices added by users and decide whether they add them to data or not</w:t>
            </w:r>
          </w:p>
        </w:tc>
      </w:tr>
      <w:tr w:rsidR="0059234B" w14:paraId="16E86CF3" w14:textId="77777777" w:rsidTr="00DC7E57">
        <w:trPr>
          <w:trHeight w:val="240"/>
        </w:trPr>
        <w:tc>
          <w:tcPr>
            <w:tcW w:w="2085" w:type="dxa"/>
          </w:tcPr>
          <w:p w14:paraId="64B9DFF7" w14:textId="77777777" w:rsidR="0059234B" w:rsidRDefault="0059234B" w:rsidP="00DC7E57">
            <w:pPr>
              <w:pStyle w:val="Normal1"/>
            </w:pPr>
            <w:r>
              <w:t>Actors</w:t>
            </w:r>
          </w:p>
        </w:tc>
        <w:tc>
          <w:tcPr>
            <w:tcW w:w="7500" w:type="dxa"/>
          </w:tcPr>
          <w:p w14:paraId="49D1F673" w14:textId="77777777" w:rsidR="0059234B" w:rsidRDefault="0059234B" w:rsidP="00DC7E57">
            <w:pPr>
              <w:pStyle w:val="Normal1"/>
            </w:pPr>
            <w:r>
              <w:t>Administrator</w:t>
            </w:r>
          </w:p>
        </w:tc>
      </w:tr>
      <w:tr w:rsidR="0059234B" w14:paraId="4F50A38D" w14:textId="77777777" w:rsidTr="00DC7E57">
        <w:tc>
          <w:tcPr>
            <w:tcW w:w="2085" w:type="dxa"/>
          </w:tcPr>
          <w:p w14:paraId="6DA87194" w14:textId="77777777" w:rsidR="0059234B" w:rsidRDefault="0059234B" w:rsidP="00DC7E57">
            <w:pPr>
              <w:pStyle w:val="Normal1"/>
            </w:pPr>
            <w:r>
              <w:t>Basic Flow</w:t>
            </w:r>
          </w:p>
        </w:tc>
        <w:tc>
          <w:tcPr>
            <w:tcW w:w="7500" w:type="dxa"/>
          </w:tcPr>
          <w:p w14:paraId="721A29A8" w14:textId="77777777" w:rsidR="0059234B" w:rsidRDefault="0059234B" w:rsidP="0059234B">
            <w:pPr>
              <w:pStyle w:val="Normal1"/>
              <w:widowControl/>
              <w:numPr>
                <w:ilvl w:val="0"/>
                <w:numId w:val="34"/>
              </w:numPr>
              <w:contextualSpacing/>
            </w:pPr>
            <w:r>
              <w:t>Scan product</w:t>
            </w:r>
          </w:p>
          <w:p w14:paraId="70BD0BA3" w14:textId="77777777" w:rsidR="0059234B" w:rsidRDefault="0059234B" w:rsidP="0059234B">
            <w:pPr>
              <w:pStyle w:val="Normal1"/>
              <w:widowControl/>
              <w:numPr>
                <w:ilvl w:val="0"/>
                <w:numId w:val="34"/>
              </w:numPr>
              <w:contextualSpacing/>
            </w:pPr>
            <w:r>
              <w:t>If it can not find the price with place, choose Add new price</w:t>
            </w:r>
          </w:p>
          <w:p w14:paraId="1F7464ED" w14:textId="77777777" w:rsidR="0059234B" w:rsidRDefault="0059234B" w:rsidP="0059234B">
            <w:pPr>
              <w:pStyle w:val="Normal1"/>
              <w:widowControl/>
              <w:numPr>
                <w:ilvl w:val="0"/>
                <w:numId w:val="34"/>
              </w:numPr>
              <w:contextualSpacing/>
            </w:pPr>
            <w:r>
              <w:t>Fill price and selling place</w:t>
            </w:r>
          </w:p>
        </w:tc>
      </w:tr>
      <w:tr w:rsidR="0059234B" w14:paraId="5D580E5B" w14:textId="77777777" w:rsidTr="00DC7E57">
        <w:tc>
          <w:tcPr>
            <w:tcW w:w="2085" w:type="dxa"/>
          </w:tcPr>
          <w:p w14:paraId="639F2EB0" w14:textId="77777777" w:rsidR="0059234B" w:rsidRDefault="0059234B" w:rsidP="00DC7E57">
            <w:pPr>
              <w:pStyle w:val="Normal1"/>
            </w:pPr>
            <w:r>
              <w:lastRenderedPageBreak/>
              <w:t>Alternative Flows</w:t>
            </w:r>
          </w:p>
        </w:tc>
        <w:tc>
          <w:tcPr>
            <w:tcW w:w="7500" w:type="dxa"/>
          </w:tcPr>
          <w:p w14:paraId="6CCF074D" w14:textId="77777777" w:rsidR="0059234B" w:rsidRDefault="0059234B" w:rsidP="00DC7E57">
            <w:pPr>
              <w:pStyle w:val="Normal1"/>
              <w:widowControl/>
            </w:pPr>
            <w:r>
              <w:rPr>
                <w:b/>
              </w:rPr>
              <w:t xml:space="preserve"> </w:t>
            </w:r>
            <w:r>
              <w:t>No alternative flow</w:t>
            </w:r>
          </w:p>
        </w:tc>
      </w:tr>
      <w:tr w:rsidR="0059234B" w14:paraId="5D674B07" w14:textId="77777777" w:rsidTr="00DC7E57">
        <w:tc>
          <w:tcPr>
            <w:tcW w:w="2085" w:type="dxa"/>
          </w:tcPr>
          <w:p w14:paraId="162B9CCB" w14:textId="77777777" w:rsidR="0059234B" w:rsidRDefault="0059234B" w:rsidP="00DC7E57">
            <w:pPr>
              <w:pStyle w:val="Normal1"/>
            </w:pPr>
            <w:r>
              <w:t>Pre-conditions</w:t>
            </w:r>
          </w:p>
        </w:tc>
        <w:tc>
          <w:tcPr>
            <w:tcW w:w="7500" w:type="dxa"/>
          </w:tcPr>
          <w:p w14:paraId="222AC228" w14:textId="77777777" w:rsidR="0059234B" w:rsidRDefault="0059234B" w:rsidP="00DC7E57">
            <w:pPr>
              <w:pStyle w:val="Normal1"/>
            </w:pPr>
            <w:r>
              <w:t>Actors have found a product but the price list do not include the price that they see</w:t>
            </w:r>
          </w:p>
        </w:tc>
      </w:tr>
      <w:tr w:rsidR="0059234B" w14:paraId="76A25B95" w14:textId="77777777" w:rsidTr="00DC7E57">
        <w:tc>
          <w:tcPr>
            <w:tcW w:w="2085" w:type="dxa"/>
          </w:tcPr>
          <w:p w14:paraId="5EB624DB" w14:textId="77777777" w:rsidR="0059234B" w:rsidRDefault="0059234B" w:rsidP="00DC7E57">
            <w:pPr>
              <w:pStyle w:val="Normal1"/>
            </w:pPr>
            <w:r>
              <w:t>Post-conditions</w:t>
            </w:r>
          </w:p>
        </w:tc>
        <w:tc>
          <w:tcPr>
            <w:tcW w:w="7500" w:type="dxa"/>
          </w:tcPr>
          <w:p w14:paraId="0CB0D32F" w14:textId="77777777" w:rsidR="0059234B" w:rsidRDefault="0059234B" w:rsidP="00DC7E57">
            <w:pPr>
              <w:pStyle w:val="Normal1"/>
            </w:pPr>
            <w:bookmarkStart w:id="26" w:name="_2et92p0" w:colFirst="0" w:colLast="0"/>
            <w:bookmarkEnd w:id="26"/>
            <w:r>
              <w:t>New price is sent to admin to accept</w:t>
            </w:r>
          </w:p>
        </w:tc>
      </w:tr>
    </w:tbl>
    <w:p w14:paraId="6803E10E" w14:textId="77777777" w:rsidR="0059234B" w:rsidRPr="0059234B" w:rsidRDefault="0059234B" w:rsidP="0059234B"/>
    <w:sectPr w:rsidR="0059234B" w:rsidRPr="0059234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B367E" w14:textId="77777777" w:rsidR="00DA5EB3" w:rsidRDefault="00DA5EB3">
      <w:pPr>
        <w:spacing w:line="240" w:lineRule="auto"/>
      </w:pPr>
      <w:r>
        <w:separator/>
      </w:r>
    </w:p>
  </w:endnote>
  <w:endnote w:type="continuationSeparator" w:id="0">
    <w:p w14:paraId="256DB502" w14:textId="77777777" w:rsidR="00DA5EB3" w:rsidRDefault="00DA5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61585694" w:rsidR="009C307A" w:rsidRDefault="00630073" w:rsidP="00B860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8607B">
              <w:t>Terrorists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234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9234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3CCAC" w14:textId="77777777" w:rsidR="00DA5EB3" w:rsidRDefault="00DA5EB3">
      <w:pPr>
        <w:spacing w:line="240" w:lineRule="auto"/>
      </w:pPr>
      <w:r>
        <w:separator/>
      </w:r>
    </w:p>
  </w:footnote>
  <w:footnote w:type="continuationSeparator" w:id="0">
    <w:p w14:paraId="6ED3148C" w14:textId="77777777" w:rsidR="00DA5EB3" w:rsidRDefault="00DA5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77777777" w:rsidR="009C307A" w:rsidRDefault="006300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8607B">
      <w:rPr>
        <w:rFonts w:ascii="Arial" w:hAnsi="Arial"/>
        <w:b/>
        <w:sz w:val="36"/>
      </w:rPr>
      <w:t>Terrorists</w:t>
    </w:r>
    <w:r>
      <w:rPr>
        <w:rFonts w:ascii="Arial" w:hAnsi="Arial"/>
        <w:b/>
        <w:sz w:val="36"/>
      </w:rPr>
      <w:fldChar w:fldCharType="end"/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21524F21" w:rsidR="009C307A" w:rsidRDefault="0059234B" w:rsidP="0059234B">
          <w:r>
            <w:t>Product Scanner</w:t>
          </w:r>
        </w:p>
      </w:tc>
      <w:tc>
        <w:tcPr>
          <w:tcW w:w="3179" w:type="dxa"/>
        </w:tcPr>
        <w:p w14:paraId="4CDBD65B" w14:textId="77777777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6DB26F9D" w:rsidR="009C307A" w:rsidRDefault="00CC3E04" w:rsidP="0059234B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34054106" w14:textId="179832D9" w:rsidR="009C307A" w:rsidRDefault="0059234B">
          <w:r>
            <w:t xml:space="preserve">  Date:  &lt;05/11/2017</w:t>
          </w:r>
          <w:r w:rsidR="00630073">
            <w:t>&gt;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77777777" w:rsidR="009C307A" w:rsidRDefault="00630073">
          <w:r>
            <w:t>&lt;document identifier&gt;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DB498D"/>
    <w:multiLevelType w:val="multilevel"/>
    <w:tmpl w:val="C5E43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C7D6A"/>
    <w:multiLevelType w:val="multilevel"/>
    <w:tmpl w:val="206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778AA"/>
    <w:multiLevelType w:val="multilevel"/>
    <w:tmpl w:val="C97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B81743"/>
    <w:multiLevelType w:val="multilevel"/>
    <w:tmpl w:val="510CC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C454937"/>
    <w:multiLevelType w:val="multilevel"/>
    <w:tmpl w:val="00C25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40EDD"/>
    <w:multiLevelType w:val="multilevel"/>
    <w:tmpl w:val="AE30D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DAA2AA7"/>
    <w:multiLevelType w:val="multilevel"/>
    <w:tmpl w:val="075212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FC7974"/>
    <w:multiLevelType w:val="multilevel"/>
    <w:tmpl w:val="4AFE6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105D9"/>
    <w:multiLevelType w:val="hybridMultilevel"/>
    <w:tmpl w:val="8A82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60192"/>
    <w:multiLevelType w:val="multilevel"/>
    <w:tmpl w:val="DF18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44127A"/>
    <w:multiLevelType w:val="hybridMultilevel"/>
    <w:tmpl w:val="D946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64000"/>
    <w:multiLevelType w:val="multilevel"/>
    <w:tmpl w:val="1F1E1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4B3856"/>
    <w:multiLevelType w:val="multilevel"/>
    <w:tmpl w:val="E2DCB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8F4037"/>
    <w:multiLevelType w:val="multilevel"/>
    <w:tmpl w:val="9E48D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C3C7FC2"/>
    <w:multiLevelType w:val="hybridMultilevel"/>
    <w:tmpl w:val="0962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525921"/>
    <w:multiLevelType w:val="multilevel"/>
    <w:tmpl w:val="FF6E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1353526"/>
    <w:multiLevelType w:val="multilevel"/>
    <w:tmpl w:val="53847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4354C15"/>
    <w:multiLevelType w:val="multilevel"/>
    <w:tmpl w:val="FBB8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7C658B"/>
    <w:multiLevelType w:val="hybridMultilevel"/>
    <w:tmpl w:val="7F38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E3CE0"/>
    <w:multiLevelType w:val="multilevel"/>
    <w:tmpl w:val="2022F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76B21"/>
    <w:multiLevelType w:val="multilevel"/>
    <w:tmpl w:val="30C0A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FD0C14"/>
    <w:multiLevelType w:val="multilevel"/>
    <w:tmpl w:val="15F49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C190124"/>
    <w:multiLevelType w:val="multilevel"/>
    <w:tmpl w:val="C248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9C7A1F"/>
    <w:multiLevelType w:val="multilevel"/>
    <w:tmpl w:val="B004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55087D"/>
    <w:multiLevelType w:val="multilevel"/>
    <w:tmpl w:val="8AEAAF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6892794A"/>
    <w:multiLevelType w:val="multilevel"/>
    <w:tmpl w:val="CABA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BF51AA"/>
    <w:multiLevelType w:val="hybridMultilevel"/>
    <w:tmpl w:val="586A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F25B34"/>
    <w:multiLevelType w:val="multilevel"/>
    <w:tmpl w:val="4944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2D5E51"/>
    <w:multiLevelType w:val="multilevel"/>
    <w:tmpl w:val="3B0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F27E46"/>
    <w:multiLevelType w:val="multilevel"/>
    <w:tmpl w:val="4F62C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55961"/>
    <w:multiLevelType w:val="multilevel"/>
    <w:tmpl w:val="5786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B27A3D"/>
    <w:multiLevelType w:val="multilevel"/>
    <w:tmpl w:val="7730F0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26"/>
  </w:num>
  <w:num w:numId="3">
    <w:abstractNumId w:val="2"/>
  </w:num>
  <w:num w:numId="4">
    <w:abstractNumId w:val="23"/>
  </w:num>
  <w:num w:numId="5">
    <w:abstractNumId w:val="3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29"/>
  </w:num>
  <w:num w:numId="9">
    <w:abstractNumId w:val="10"/>
  </w:num>
  <w:num w:numId="10">
    <w:abstractNumId w:val="27"/>
  </w:num>
  <w:num w:numId="11">
    <w:abstractNumId w:val="18"/>
  </w:num>
  <w:num w:numId="12">
    <w:abstractNumId w:val="30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25"/>
    <w:lvlOverride w:ilvl="0">
      <w:lvl w:ilvl="0">
        <w:numFmt w:val="decimal"/>
        <w:lvlText w:val="%1."/>
        <w:lvlJc w:val="left"/>
      </w:lvl>
    </w:lvlOverride>
  </w:num>
  <w:num w:numId="21">
    <w:abstractNumId w:val="25"/>
    <w:lvlOverride w:ilvl="0">
      <w:lvl w:ilvl="0">
        <w:numFmt w:val="decimal"/>
        <w:lvlText w:val="%1."/>
        <w:lvlJc w:val="left"/>
      </w:lvl>
    </w:lvlOverride>
  </w:num>
  <w:num w:numId="22">
    <w:abstractNumId w:val="25"/>
    <w:lvlOverride w:ilvl="0">
      <w:lvl w:ilvl="0">
        <w:numFmt w:val="decimal"/>
        <w:lvlText w:val="%1."/>
        <w:lvlJc w:val="left"/>
      </w:lvl>
    </w:lvlOverride>
  </w:num>
  <w:num w:numId="23">
    <w:abstractNumId w:val="32"/>
  </w:num>
  <w:num w:numId="24">
    <w:abstractNumId w:val="24"/>
  </w:num>
  <w:num w:numId="25">
    <w:abstractNumId w:val="28"/>
  </w:num>
  <w:num w:numId="26">
    <w:abstractNumId w:val="11"/>
  </w:num>
  <w:num w:numId="27">
    <w:abstractNumId w:val="9"/>
  </w:num>
  <w:num w:numId="28">
    <w:abstractNumId w:val="15"/>
  </w:num>
  <w:num w:numId="29">
    <w:abstractNumId w:val="19"/>
  </w:num>
  <w:num w:numId="30">
    <w:abstractNumId w:val="21"/>
  </w:num>
  <w:num w:numId="31">
    <w:abstractNumId w:val="6"/>
  </w:num>
  <w:num w:numId="32">
    <w:abstractNumId w:val="4"/>
  </w:num>
  <w:num w:numId="33">
    <w:abstractNumId w:val="5"/>
  </w:num>
  <w:num w:numId="34">
    <w:abstractNumId w:val="1"/>
  </w:num>
  <w:num w:numId="35">
    <w:abstractNumId w:val="33"/>
  </w:num>
  <w:num w:numId="36">
    <w:abstractNumId w:val="31"/>
  </w:num>
  <w:num w:numId="37">
    <w:abstractNumId w:val="16"/>
  </w:num>
  <w:num w:numId="38">
    <w:abstractNumId w:val="8"/>
  </w:num>
  <w:num w:numId="39">
    <w:abstractNumId w:val="22"/>
  </w:num>
  <w:num w:numId="40">
    <w:abstractNumId w:val="20"/>
  </w:num>
  <w:num w:numId="41">
    <w:abstractNumId w:val="14"/>
  </w:num>
  <w:num w:numId="42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A4E01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1B30"/>
    <w:rsid w:val="002C788A"/>
    <w:rsid w:val="002C7CB2"/>
    <w:rsid w:val="00303B75"/>
    <w:rsid w:val="0034779E"/>
    <w:rsid w:val="00366692"/>
    <w:rsid w:val="003912F0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9234B"/>
    <w:rsid w:val="005B2D99"/>
    <w:rsid w:val="005B6CA7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C150D"/>
    <w:rsid w:val="007E4E80"/>
    <w:rsid w:val="00804E89"/>
    <w:rsid w:val="00810936"/>
    <w:rsid w:val="00834F25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8607B"/>
    <w:rsid w:val="00BA460E"/>
    <w:rsid w:val="00BF2D2B"/>
    <w:rsid w:val="00BF554F"/>
    <w:rsid w:val="00C55CA7"/>
    <w:rsid w:val="00C63672"/>
    <w:rsid w:val="00C71211"/>
    <w:rsid w:val="00C940E9"/>
    <w:rsid w:val="00C95372"/>
    <w:rsid w:val="00C9706D"/>
    <w:rsid w:val="00C975CC"/>
    <w:rsid w:val="00CA63BB"/>
    <w:rsid w:val="00CC1AB1"/>
    <w:rsid w:val="00CC3E04"/>
    <w:rsid w:val="00CC554D"/>
    <w:rsid w:val="00CD4E74"/>
    <w:rsid w:val="00CE05C2"/>
    <w:rsid w:val="00CE339B"/>
    <w:rsid w:val="00CF47BE"/>
    <w:rsid w:val="00D35282"/>
    <w:rsid w:val="00D4008C"/>
    <w:rsid w:val="00D8281D"/>
    <w:rsid w:val="00D931B6"/>
    <w:rsid w:val="00D95CAB"/>
    <w:rsid w:val="00DA5EB3"/>
    <w:rsid w:val="00DB5FA3"/>
    <w:rsid w:val="00DC44DD"/>
    <w:rsid w:val="00DE2F23"/>
    <w:rsid w:val="00E03F5B"/>
    <w:rsid w:val="00E06BE7"/>
    <w:rsid w:val="00E170AA"/>
    <w:rsid w:val="00E27CBE"/>
    <w:rsid w:val="00E46B3F"/>
    <w:rsid w:val="00E9175C"/>
    <w:rsid w:val="00E92C69"/>
    <w:rsid w:val="00EC00CE"/>
    <w:rsid w:val="00EC45E3"/>
    <w:rsid w:val="00F02F9F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59234B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59234B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9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8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1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0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3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8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4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1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4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4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8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60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Use-Case Product Scanner</vt:lpstr>
    </vt:vector>
  </TitlesOfParts>
  <Company>Terrorists</Company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Use-Case Product Scanner</dc:title>
  <dc:subject>Product Scanner</dc:subject>
  <dc:creator>Terrorists</dc:creator>
  <cp:keywords/>
  <dc:description/>
  <cp:lastModifiedBy>Khang</cp:lastModifiedBy>
  <cp:revision>7</cp:revision>
  <cp:lastPrinted>1900-12-31T17:00:00Z</cp:lastPrinted>
  <dcterms:created xsi:type="dcterms:W3CDTF">2017-11-02T11:15:00Z</dcterms:created>
  <dcterms:modified xsi:type="dcterms:W3CDTF">2017-11-05T14:11:00Z</dcterms:modified>
</cp:coreProperties>
</file>